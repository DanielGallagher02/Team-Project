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77F495B6" w:rsidR="00541210" w:rsidRPr="00521CB6" w:rsidRDefault="00D63222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40BB146B" w:rsidR="00541210" w:rsidRPr="00521CB6" w:rsidRDefault="00771CD5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463C6F12" w:rsidR="00541210" w:rsidRPr="00521CB6" w:rsidRDefault="00A6185E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5CC65BC2" w:rsidR="00541210" w:rsidRPr="00521CB6" w:rsidRDefault="00771CD5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3C748A" w:rsidRPr="005A0145" w14:paraId="01E3DA9F" w14:textId="77777777" w:rsidTr="00111074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3470A803" w:rsidR="003C748A" w:rsidRPr="00521CB6" w:rsidRDefault="00801EE8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7E01810A" w:rsidR="003C748A" w:rsidRPr="00521CB6" w:rsidRDefault="00E51789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11074" w:rsidRPr="005A0145" w14:paraId="09B93E83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533857F2" w:rsidR="00111074" w:rsidRPr="00521CB6" w:rsidRDefault="00516808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18C23DD9" w:rsidR="00111074" w:rsidRPr="00521CB6" w:rsidRDefault="00771CD5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4F127FD3" w:rsidR="00541210" w:rsidRPr="005A0145" w:rsidRDefault="00634F87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82288C0" w14:textId="2D5A14E5" w:rsidR="00111074" w:rsidRDefault="000D0C5F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Saving the Bill</w:t>
            </w:r>
            <w:r w:rsidR="007B6A1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to </w:t>
            </w:r>
            <w:r w:rsidR="004E783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possibly a text file. </w:t>
            </w:r>
            <w:r w:rsidR="0049704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–</w:t>
            </w:r>
            <w:r w:rsidR="004E783F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Daniel</w:t>
            </w:r>
          </w:p>
          <w:p w14:paraId="433CD920" w14:textId="14DF1175" w:rsidR="00497041" w:rsidRDefault="00A353EC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 few Fixes and Bugs</w:t>
            </w:r>
          </w:p>
          <w:p w14:paraId="0D26F303" w14:textId="68DF02B5" w:rsidR="00B522E1" w:rsidRDefault="00362389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Making sure the buttons have the same styling for each page </w:t>
            </w:r>
            <w:r w:rsidR="00AA6696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because they are different in a few pages</w:t>
            </w:r>
          </w:p>
          <w:p w14:paraId="3FE86D59" w14:textId="69680F5E" w:rsidR="004E783F" w:rsidRPr="005A0145" w:rsidRDefault="004E783F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3DE202F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Password help button aswell as see the password u are entering – Daniel</w:t>
            </w:r>
          </w:p>
          <w:p w14:paraId="6B858450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Get the bill of the reservation – Daniel</w:t>
            </w:r>
          </w:p>
          <w:p w14:paraId="7C31D7B6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Add images for rooms. - Oksana</w:t>
            </w:r>
          </w:p>
          <w:p w14:paraId="1F2D5BA1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Some more input validation. – Donal</w:t>
            </w:r>
          </w:p>
          <w:p w14:paraId="2A20E25E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Rate Page – Oksana</w:t>
            </w:r>
          </w:p>
          <w:p w14:paraId="4A98F070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Restaurant menu - Oksana</w:t>
            </w:r>
          </w:p>
          <w:p w14:paraId="684CCCAE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Only display current extras and checkins - Donal</w:t>
            </w:r>
          </w:p>
          <w:p w14:paraId="655520CD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Customers can only add extra if they are checked in. - Donal</w:t>
            </w:r>
          </w:p>
          <w:p w14:paraId="0DD84067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Drop down bar for extras with a certain price for each. Date when they want it. Should be in between when for their check and check out. – Donal</w:t>
            </w:r>
          </w:p>
          <w:p w14:paraId="3C2B606C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Change description for each room. - Eryk</w:t>
            </w:r>
          </w:p>
          <w:p w14:paraId="671EE121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Try and get the email working – Donal , Daniel</w:t>
            </w:r>
          </w:p>
          <w:p w14:paraId="26AF9D49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Updating extra table- Donal</w:t>
            </w:r>
          </w:p>
          <w:p w14:paraId="3A31BB62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Styling for staff hub – Oksana</w:t>
            </w:r>
          </w:p>
          <w:p w14:paraId="20EE6B7B" w14:textId="77777777" w:rsidR="00BA20BD" w:rsidRDefault="00BA20BD" w:rsidP="00BA20B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Styling for each of the options in the staff hub – Oksana</w:t>
            </w:r>
          </w:p>
          <w:p w14:paraId="15F91829" w14:textId="47DB420A" w:rsidR="00CA1B75" w:rsidRDefault="00BA20BD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Help out with things if people are stuck – Eyrk</w:t>
            </w:r>
          </w:p>
          <w:p w14:paraId="5D393821" w14:textId="77777777" w:rsidR="00111074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0E85DC28" w14:textId="4123FD54" w:rsidR="00111074" w:rsidRPr="005A0145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D2CEF38" w14:textId="13E4D713" w:rsidR="00F625C2" w:rsidRDefault="00BA20BD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Problem with the review table in the sql. </w:t>
            </w:r>
          </w:p>
          <w:p w14:paraId="2BFAD4AA" w14:textId="168526C4" w:rsidR="00BA20BD" w:rsidRPr="005A0145" w:rsidRDefault="00BA20BD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2E3724FB" w:rsidR="00C21FB0" w:rsidRPr="005A0145" w:rsidRDefault="00E21081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Make the styling a bit more user firendly</w:t>
            </w:r>
            <w:r w:rsidR="00D220F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and start writing the final report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lastRenderedPageBreak/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363DFA43" w:rsidR="00C21FB0" w:rsidRPr="005A0145" w:rsidRDefault="00F25C7E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Start Writing the Final Report</w:t>
            </w:r>
            <w:r w:rsidR="00B466B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7D22AC6E" w:rsidR="00C21FB0" w:rsidRPr="005A0145" w:rsidRDefault="00F9050C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Start writing the Final Report</w:t>
            </w:r>
            <w:r w:rsidR="00B466B8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.</w:t>
            </w: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427830F3" w:rsidR="00C21FB0" w:rsidRPr="005A0145" w:rsidRDefault="008B74DC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Fix the database </w:t>
            </w:r>
            <w:r w:rsidR="00F03E7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and </w:t>
            </w:r>
            <w:r w:rsidR="00F25C7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Start writing</w:t>
            </w:r>
            <w:r w:rsidR="00F03E7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the </w:t>
            </w:r>
            <w:r w:rsidR="00D5438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Final </w:t>
            </w:r>
            <w:r w:rsidR="00F25C7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AC9B" w14:textId="77777777" w:rsidR="00DC1DE3" w:rsidRDefault="00DC1DE3" w:rsidP="00D4300C">
      <w:r>
        <w:separator/>
      </w:r>
    </w:p>
  </w:endnote>
  <w:endnote w:type="continuationSeparator" w:id="0">
    <w:p w14:paraId="021D0D97" w14:textId="77777777" w:rsidR="00DC1DE3" w:rsidRDefault="00DC1DE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7A35" w14:textId="77777777" w:rsidR="00DC1DE3" w:rsidRDefault="00DC1DE3" w:rsidP="00D4300C">
      <w:r>
        <w:separator/>
      </w:r>
    </w:p>
  </w:footnote>
  <w:footnote w:type="continuationSeparator" w:id="0">
    <w:p w14:paraId="3B5AF24D" w14:textId="77777777" w:rsidR="00DC1DE3" w:rsidRDefault="00DC1DE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03B7"/>
    <w:rsid w:val="00042B8F"/>
    <w:rsid w:val="00056A20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0C5F"/>
    <w:rsid w:val="000D5F7F"/>
    <w:rsid w:val="000E139B"/>
    <w:rsid w:val="000E7AF5"/>
    <w:rsid w:val="000F6F8D"/>
    <w:rsid w:val="00111074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7191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01B43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09C"/>
    <w:rsid w:val="00341A03"/>
    <w:rsid w:val="00343CF7"/>
    <w:rsid w:val="00362389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51E0D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041"/>
    <w:rsid w:val="00497A8D"/>
    <w:rsid w:val="004A47C7"/>
    <w:rsid w:val="004B4C32"/>
    <w:rsid w:val="004D59AF"/>
    <w:rsid w:val="004E783F"/>
    <w:rsid w:val="004E7C78"/>
    <w:rsid w:val="004F1A3A"/>
    <w:rsid w:val="004F4D53"/>
    <w:rsid w:val="00512412"/>
    <w:rsid w:val="00513CF6"/>
    <w:rsid w:val="00516808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325E0"/>
    <w:rsid w:val="00634F87"/>
    <w:rsid w:val="006550BA"/>
    <w:rsid w:val="00664BC7"/>
    <w:rsid w:val="0067736C"/>
    <w:rsid w:val="0068165D"/>
    <w:rsid w:val="0069082F"/>
    <w:rsid w:val="00691D78"/>
    <w:rsid w:val="00696FAA"/>
    <w:rsid w:val="006A16C4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1CD5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6A14"/>
    <w:rsid w:val="007B7937"/>
    <w:rsid w:val="007C5326"/>
    <w:rsid w:val="007D591A"/>
    <w:rsid w:val="007D72F0"/>
    <w:rsid w:val="007F08AA"/>
    <w:rsid w:val="007F09EE"/>
    <w:rsid w:val="007F3EB8"/>
    <w:rsid w:val="0080195E"/>
    <w:rsid w:val="00801EE8"/>
    <w:rsid w:val="0081690B"/>
    <w:rsid w:val="008202AC"/>
    <w:rsid w:val="0082432F"/>
    <w:rsid w:val="00827F6D"/>
    <w:rsid w:val="008350B3"/>
    <w:rsid w:val="00836785"/>
    <w:rsid w:val="008371AB"/>
    <w:rsid w:val="00847944"/>
    <w:rsid w:val="008550CC"/>
    <w:rsid w:val="008552D5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B74DC"/>
    <w:rsid w:val="008C027C"/>
    <w:rsid w:val="008C59BA"/>
    <w:rsid w:val="008D0E20"/>
    <w:rsid w:val="008D5BD1"/>
    <w:rsid w:val="008E525C"/>
    <w:rsid w:val="008E6621"/>
    <w:rsid w:val="008F0F82"/>
    <w:rsid w:val="009060B2"/>
    <w:rsid w:val="0091103E"/>
    <w:rsid w:val="009152A8"/>
    <w:rsid w:val="009212F2"/>
    <w:rsid w:val="009356CA"/>
    <w:rsid w:val="00937A68"/>
    <w:rsid w:val="009419B0"/>
    <w:rsid w:val="00942BD8"/>
    <w:rsid w:val="00951F56"/>
    <w:rsid w:val="00955C66"/>
    <w:rsid w:val="00976532"/>
    <w:rsid w:val="00982B8C"/>
    <w:rsid w:val="009920A2"/>
    <w:rsid w:val="009A23F0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53EC"/>
    <w:rsid w:val="00A6185E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6696"/>
    <w:rsid w:val="00AA7559"/>
    <w:rsid w:val="00AB1F2A"/>
    <w:rsid w:val="00AC13B3"/>
    <w:rsid w:val="00AE1A89"/>
    <w:rsid w:val="00AE4095"/>
    <w:rsid w:val="00B039DB"/>
    <w:rsid w:val="00B25C65"/>
    <w:rsid w:val="00B307B3"/>
    <w:rsid w:val="00B3180B"/>
    <w:rsid w:val="00B436EC"/>
    <w:rsid w:val="00B460B2"/>
    <w:rsid w:val="00B466B8"/>
    <w:rsid w:val="00B522E1"/>
    <w:rsid w:val="00B60E03"/>
    <w:rsid w:val="00B8310A"/>
    <w:rsid w:val="00B832F4"/>
    <w:rsid w:val="00B83E3A"/>
    <w:rsid w:val="00B8500C"/>
    <w:rsid w:val="00B850F5"/>
    <w:rsid w:val="00BA1CA5"/>
    <w:rsid w:val="00BA1F11"/>
    <w:rsid w:val="00BA20BD"/>
    <w:rsid w:val="00BA7868"/>
    <w:rsid w:val="00BB52C1"/>
    <w:rsid w:val="00BC27AD"/>
    <w:rsid w:val="00BC38F6"/>
    <w:rsid w:val="00BC7F9D"/>
    <w:rsid w:val="00BD29F5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3E99"/>
    <w:rsid w:val="00D022DF"/>
    <w:rsid w:val="00D07BBB"/>
    <w:rsid w:val="00D105DB"/>
    <w:rsid w:val="00D147A9"/>
    <w:rsid w:val="00D15AFA"/>
    <w:rsid w:val="00D15D56"/>
    <w:rsid w:val="00D220F4"/>
    <w:rsid w:val="00D229DB"/>
    <w:rsid w:val="00D2319A"/>
    <w:rsid w:val="00D25716"/>
    <w:rsid w:val="00D2644E"/>
    <w:rsid w:val="00D26580"/>
    <w:rsid w:val="00D414F8"/>
    <w:rsid w:val="00D4300C"/>
    <w:rsid w:val="00D54381"/>
    <w:rsid w:val="00D60874"/>
    <w:rsid w:val="00D63222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451E"/>
    <w:rsid w:val="00DB5114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1081"/>
    <w:rsid w:val="00E26FB5"/>
    <w:rsid w:val="00E2794D"/>
    <w:rsid w:val="00E40B0C"/>
    <w:rsid w:val="00E50624"/>
    <w:rsid w:val="00E51789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03E79"/>
    <w:rsid w:val="00F143AB"/>
    <w:rsid w:val="00F15867"/>
    <w:rsid w:val="00F25C7E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9050C"/>
    <w:rsid w:val="00F90516"/>
    <w:rsid w:val="00F922B3"/>
    <w:rsid w:val="00FB4C7E"/>
    <w:rsid w:val="00FC5713"/>
    <w:rsid w:val="00FE1E14"/>
    <w:rsid w:val="00FE6D48"/>
    <w:rsid w:val="00FF3462"/>
    <w:rsid w:val="00FF51C2"/>
    <w:rsid w:val="00FF6D3F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</Template>
  <TotalTime>341</TotalTime>
  <Pages>2</Pages>
  <Words>307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Daniel Gallagher - STUDENT</cp:lastModifiedBy>
  <cp:revision>66</cp:revision>
  <cp:lastPrinted>2018-12-11T20:33:00Z</cp:lastPrinted>
  <dcterms:created xsi:type="dcterms:W3CDTF">2023-01-27T09:42:00Z</dcterms:created>
  <dcterms:modified xsi:type="dcterms:W3CDTF">2023-04-21T10:10:00Z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