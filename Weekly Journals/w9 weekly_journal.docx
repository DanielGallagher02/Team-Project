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5CE130D5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709"/>
              <w:gridCol w:w="3260"/>
              <w:gridCol w:w="851"/>
            </w:tblGrid>
            <w:tr w:rsidR="00541210" w:rsidRPr="005A0145" w14:paraId="6DB79C0A" w14:textId="77777777" w:rsidTr="5CE130D5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5CE130D5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1ED4468E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7DFFA442" w:rsidR="00541210" w:rsidRPr="00521CB6" w:rsidRDefault="172F116F" w:rsidP="5CE130D5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5CE130D5"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1FE4EB92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1B798D8A" w:rsidR="00541210" w:rsidRPr="00521CB6" w:rsidRDefault="00AA0296" w:rsidP="5CE130D5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541210" w:rsidRPr="005A0145" w14:paraId="677A6B6C" w14:textId="77777777" w:rsidTr="5CE130D5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079BFF64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359E2D96" w:rsidR="00541210" w:rsidRPr="00521CB6" w:rsidRDefault="313FA911" w:rsidP="5CE130D5">
                  <w:pPr>
                    <w:spacing w:line="259" w:lineRule="auto"/>
                    <w:jc w:val="center"/>
                  </w:pPr>
                  <w:r w:rsidRPr="5CE130D5"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5F5396A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36F25F69" w:rsidR="00541210" w:rsidRPr="00521CB6" w:rsidRDefault="00164D26" w:rsidP="5CE130D5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3C748A" w:rsidRPr="005A0145" w14:paraId="01E3DA9F" w14:textId="77777777" w:rsidTr="5CE130D5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5E780871" w14:textId="6BAD68EC" w:rsidR="003C748A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DE8BAB5" w14:textId="41B73FDC" w:rsidR="003C748A" w:rsidRPr="00521CB6" w:rsidRDefault="313FA911" w:rsidP="5CE130D5">
                  <w:pPr>
                    <w:spacing w:line="259" w:lineRule="auto"/>
                    <w:jc w:val="center"/>
                  </w:pPr>
                  <w:r w:rsidRPr="5CE130D5"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44F7B8F" w14:textId="29CA88C5" w:rsidR="003C748A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843F392" w14:textId="27C0919E" w:rsidR="003C748A" w:rsidRPr="00521CB6" w:rsidRDefault="00164D26" w:rsidP="5CE130D5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11074" w:rsidRPr="005A0145" w14:paraId="09B93E83" w14:textId="77777777" w:rsidTr="5CE130D5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2303FF8" w14:textId="018683F3" w:rsidR="00111074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013135E" w14:textId="4EEF6BB8" w:rsidR="00111074" w:rsidRPr="00521CB6" w:rsidRDefault="00AA0296" w:rsidP="5CE130D5">
                  <w:pPr>
                    <w:spacing w:line="259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6DAC3CF" w14:textId="2F4CA0F9" w:rsidR="00111074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1969AB2" w14:textId="721A14F0" w:rsidR="00111074" w:rsidRPr="00521CB6" w:rsidRDefault="10F85311" w:rsidP="5CE130D5">
                  <w:pPr>
                    <w:spacing w:line="259" w:lineRule="auto"/>
                    <w:jc w:val="center"/>
                  </w:pPr>
                  <w:r w:rsidRPr="5CE130D5"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37DFA6E3" w:rsidR="00541210" w:rsidRPr="005A0145" w:rsidRDefault="00F3300B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5CE130D5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6D59" w14:textId="229A1615" w:rsidR="004F0EF7" w:rsidRPr="005A0145" w:rsidRDefault="00243E2A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Email customer the receipt</w:t>
            </w:r>
            <w:r w:rsidR="00F20B0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to their email</w:t>
            </w:r>
            <w:r w:rsidR="007E6B4E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if we can get it working</w:t>
            </w:r>
            <w:r w:rsidR="00D808C9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but if not they will see their reservation</w:t>
            </w:r>
            <w:r w:rsidR="00BB1B65">
              <w:rPr>
                <w:rFonts w:cs="Arial"/>
                <w:noProof/>
                <w:color w:val="000000" w:themeColor="text1"/>
                <w:sz w:val="20"/>
                <w:szCs w:val="20"/>
              </w:rPr>
              <w:t>s</w:t>
            </w:r>
            <w:r w:rsidR="00D808C9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in the customer hub anyways</w:t>
            </w:r>
            <w:r w:rsidR="00F20B01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5CE130D5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15F91829" w14:textId="7B38758D" w:rsidR="00CA1B75" w:rsidRDefault="002A1358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Ma</w:t>
            </w:r>
            <w:r w:rsidR="007A3692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de</w:t>
            </w: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sure</w:t>
            </w:r>
            <w:r w:rsidR="007A3692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the customers </w:t>
            </w:r>
            <w:r w:rsidR="00081AEF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can go</w:t>
            </w: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to different page</w:t>
            </w:r>
            <w:r w:rsidR="00F30CCF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s </w:t>
            </w: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wh</w:t>
            </w:r>
            <w:r w:rsidR="00F30CCF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i</w:t>
            </w: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le still being logged in</w:t>
            </w:r>
            <w:r w:rsidR="003A1CAB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. Aswell as adding a different way for customers to reserve a room and not having to fill out the reservation form</w:t>
            </w:r>
            <w:r w:rsidR="0088350A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AD078B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that</w:t>
            </w:r>
            <w:r w:rsidR="0088350A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a user </w:t>
            </w:r>
            <w:r w:rsidR="00AD078B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has to fill out when they make a reservation. </w:t>
            </w:r>
            <w:r w:rsidR="00990F2D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I also styled the reservation form </w:t>
            </w:r>
            <w:r w:rsidR="00043E34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to make it more user friendly</w:t>
            </w:r>
            <w:r w:rsidR="359F6964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– </w:t>
            </w:r>
            <w:r w:rsidR="00B8768C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Daniel</w:t>
            </w:r>
          </w:p>
          <w:p w14:paraId="438DE239" w14:textId="7380FA3D" w:rsidR="00111074" w:rsidRPr="005A0145" w:rsidRDefault="5DEF8EBB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Made it so customers are able to request extras – Eryk</w:t>
            </w:r>
          </w:p>
          <w:p w14:paraId="7CAF1940" w14:textId="6801AC54" w:rsidR="00111074" w:rsidRPr="005A0145" w:rsidRDefault="5DEF8EBB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Made it so customers can view their reservation – Oksana</w:t>
            </w:r>
          </w:p>
          <w:p w14:paraId="470E8909" w14:textId="30A95245" w:rsidR="51190579" w:rsidRDefault="6880C8F8" w:rsidP="18B29E1D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054FBC11">
              <w:rPr>
                <w:rFonts w:cs="Arial"/>
                <w:noProof/>
                <w:color w:val="000000" w:themeColor="text1"/>
                <w:sz w:val="20"/>
                <w:szCs w:val="20"/>
              </w:rPr>
              <w:t>Fixed</w:t>
            </w:r>
            <w:r w:rsidR="51190579" w:rsidRPr="054FBC11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input validation on </w:t>
            </w:r>
            <w:r w:rsidR="3361D53A" w:rsidRPr="6C723E2C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staff hub </w:t>
            </w:r>
            <w:r w:rsidR="3361D53A" w:rsidRPr="7898D9B5">
              <w:rPr>
                <w:rFonts w:cs="Arial"/>
                <w:noProof/>
                <w:color w:val="000000" w:themeColor="text1"/>
                <w:sz w:val="20"/>
                <w:szCs w:val="20"/>
              </w:rPr>
              <w:t>forms -</w:t>
            </w:r>
            <w:r w:rsidR="3361D53A" w:rsidRPr="7665D216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Donal</w:t>
            </w:r>
          </w:p>
          <w:p w14:paraId="0E85DC28" w14:textId="578C50E0" w:rsidR="00111074" w:rsidRPr="005A0145" w:rsidRDefault="00111074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5CE130D5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2BFAD4AA" w14:textId="3A8CD2DC" w:rsidR="00F625C2" w:rsidRPr="005A0145" w:rsidRDefault="1DB25C23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We had a problem with customers requesting extras for a reservation where it put duplicates into the select box but this is fixed now – Eryk &amp; Daniel.</w:t>
            </w: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5CE130D5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9B2B6D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5CE130D5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39C4641D" w:rsidR="00C21FB0" w:rsidRPr="005A0145" w:rsidRDefault="00111074" w:rsidP="009B2B6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4D864B4E" w:rsidR="00C21FB0" w:rsidRPr="005A0145" w:rsidRDefault="73CB4E6A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Input Validation &amp; </w:t>
            </w:r>
            <w:r w:rsidR="611BBD60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Security features </w:t>
            </w:r>
            <w:r w:rsidR="03914106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&amp; Adding Buttons instead of links to make it more user friendly.</w:t>
            </w:r>
            <w:r w:rsidR="004F0EF7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Make changes to customer hub table</w:t>
            </w:r>
            <w:r w:rsidR="009B2B6D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aswell</w:t>
            </w:r>
            <w:r w:rsidR="004F0EF7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C21FB0" w:rsidRPr="005A0145" w14:paraId="48251906" w14:textId="77777777" w:rsidTr="5CE130D5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26222E66" w:rsidR="00C21FB0" w:rsidRPr="005A0145" w:rsidRDefault="00111074" w:rsidP="009B2B6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Oksana Aleksandrovica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28D2D17A" w:rsidR="00C21FB0" w:rsidRPr="005A0145" w:rsidRDefault="00467385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Working on the Rate Page.</w:t>
            </w:r>
          </w:p>
        </w:tc>
      </w:tr>
      <w:tr w:rsidR="00C21FB0" w:rsidRPr="005A0145" w14:paraId="104E7B4A" w14:textId="77777777" w:rsidTr="5CE130D5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452B5F49" w:rsidR="00C21FB0" w:rsidRPr="005A0145" w:rsidRDefault="00111074" w:rsidP="009B2B6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367B4791" w:rsidR="00C21FB0" w:rsidRPr="005A0145" w:rsidRDefault="1EE42CAF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Help wi</w:t>
            </w:r>
            <w:r w:rsidR="5C5BD51F"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th Security features &amp; Styling.</w:t>
            </w:r>
          </w:p>
        </w:tc>
      </w:tr>
      <w:tr w:rsidR="00C21FB0" w:rsidRPr="005A0145" w14:paraId="1230937F" w14:textId="77777777" w:rsidTr="5CE130D5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6D462632" w:rsidR="00C21FB0" w:rsidRPr="005A0145" w:rsidRDefault="00111074" w:rsidP="009B2B6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2D1AC1F5" w:rsidR="00C21FB0" w:rsidRPr="005A0145" w:rsidRDefault="128B6686" w:rsidP="5CE130D5">
            <w:pPr>
              <w:spacing w:line="259" w:lineRule="auto"/>
            </w:pP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Input Validation</w:t>
            </w:r>
            <w:r w:rsidR="5274510C" w:rsidRPr="4902EE89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5274510C" w:rsidRPr="28A2EADD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&amp; help </w:t>
            </w:r>
            <w:r w:rsidR="5274510C" w:rsidRPr="45AB99A5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with </w:t>
            </w:r>
            <w:r w:rsidR="5274510C" w:rsidRPr="09A99AB4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Security </w:t>
            </w:r>
            <w:r w:rsidR="5274510C" w:rsidRPr="0F895FAF">
              <w:rPr>
                <w:rFonts w:cs="Arial"/>
                <w:noProof/>
                <w:color w:val="000000" w:themeColor="text1"/>
                <w:sz w:val="20"/>
                <w:szCs w:val="20"/>
              </w:rPr>
              <w:t>features</w:t>
            </w:r>
            <w:r w:rsidR="1510DB50" w:rsidRPr="28A2EADD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5CE130D5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B9A9B6E" w14:textId="77777777" w:rsidR="00197B97" w:rsidRDefault="200A96BB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CE130D5">
              <w:rPr>
                <w:rFonts w:cs="Arial"/>
                <w:noProof/>
                <w:color w:val="000000" w:themeColor="text1"/>
                <w:sz w:val="20"/>
                <w:szCs w:val="20"/>
              </w:rPr>
              <w:t>Once everything is done for Version 3, (there is only a few things left), we can work on the final version.</w:t>
            </w:r>
          </w:p>
          <w:p w14:paraId="45B2493E" w14:textId="3B03C8B2" w:rsidR="00FD13D5" w:rsidRPr="005A0145" w:rsidRDefault="00467385" w:rsidP="5CE130D5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Tidy</w:t>
            </w:r>
            <w:r w:rsidR="0071542D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ing up the files aswell </w:t>
            </w:r>
            <w:r w:rsidR="003273CF">
              <w:rPr>
                <w:rFonts w:cs="Arial"/>
                <w:noProof/>
                <w:color w:val="000000" w:themeColor="text1"/>
                <w:sz w:val="20"/>
                <w:szCs w:val="20"/>
              </w:rPr>
              <w:t>and making folders</w:t>
            </w:r>
            <w:r w:rsidR="007911ED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instead of having like </w:t>
            </w:r>
            <w:r w:rsidR="005837F9">
              <w:rPr>
                <w:rFonts w:cs="Arial"/>
                <w:noProof/>
                <w:color w:val="000000" w:themeColor="text1"/>
                <w:sz w:val="20"/>
                <w:szCs w:val="20"/>
              </w:rPr>
              <w:t>30 unorganized files.</w:t>
            </w: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FDA7D" w14:textId="77777777" w:rsidR="00DC1DE3" w:rsidRDefault="00DC1DE3" w:rsidP="00D4300C">
      <w:r>
        <w:separator/>
      </w:r>
    </w:p>
  </w:endnote>
  <w:endnote w:type="continuationSeparator" w:id="0">
    <w:p w14:paraId="2C1B62FF" w14:textId="77777777" w:rsidR="00DC1DE3" w:rsidRDefault="00DC1DE3" w:rsidP="00D4300C">
      <w:r>
        <w:continuationSeparator/>
      </w:r>
    </w:p>
  </w:endnote>
  <w:endnote w:type="continuationNotice" w:id="1">
    <w:p w14:paraId="086A160C" w14:textId="77777777" w:rsidR="00A36247" w:rsidRDefault="00A36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0FDA" w14:textId="77777777" w:rsidR="002218D2" w:rsidRDefault="002218D2" w:rsidP="005B0B4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0828" w14:textId="77777777" w:rsidR="00DC1DE3" w:rsidRDefault="00DC1DE3" w:rsidP="00D4300C">
      <w:r>
        <w:separator/>
      </w:r>
    </w:p>
  </w:footnote>
  <w:footnote w:type="continuationSeparator" w:id="0">
    <w:p w14:paraId="1855603D" w14:textId="77777777" w:rsidR="00DC1DE3" w:rsidRDefault="00DC1DE3" w:rsidP="00D4300C">
      <w:r>
        <w:continuationSeparator/>
      </w:r>
    </w:p>
  </w:footnote>
  <w:footnote w:type="continuationNotice" w:id="1">
    <w:p w14:paraId="73D26F47" w14:textId="77777777" w:rsidR="00A36247" w:rsidRDefault="00A362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43E34"/>
    <w:rsid w:val="00056A20"/>
    <w:rsid w:val="00056E4C"/>
    <w:rsid w:val="00062BFE"/>
    <w:rsid w:val="00063B41"/>
    <w:rsid w:val="0006750F"/>
    <w:rsid w:val="00081AEF"/>
    <w:rsid w:val="00093250"/>
    <w:rsid w:val="00096A30"/>
    <w:rsid w:val="000B3AA5"/>
    <w:rsid w:val="000B3D3B"/>
    <w:rsid w:val="000C007C"/>
    <w:rsid w:val="000C0370"/>
    <w:rsid w:val="000C0ABB"/>
    <w:rsid w:val="000D0112"/>
    <w:rsid w:val="000D5F7F"/>
    <w:rsid w:val="000E139B"/>
    <w:rsid w:val="000E7AF5"/>
    <w:rsid w:val="000F6F8D"/>
    <w:rsid w:val="00111074"/>
    <w:rsid w:val="00111C4F"/>
    <w:rsid w:val="00112113"/>
    <w:rsid w:val="00121D51"/>
    <w:rsid w:val="00132FDE"/>
    <w:rsid w:val="00136F84"/>
    <w:rsid w:val="00142A5D"/>
    <w:rsid w:val="001472A1"/>
    <w:rsid w:val="00155B44"/>
    <w:rsid w:val="00156D7F"/>
    <w:rsid w:val="00164D26"/>
    <w:rsid w:val="00171DDB"/>
    <w:rsid w:val="001720F6"/>
    <w:rsid w:val="00177191"/>
    <w:rsid w:val="00177F32"/>
    <w:rsid w:val="001962A6"/>
    <w:rsid w:val="001978E0"/>
    <w:rsid w:val="00197B97"/>
    <w:rsid w:val="00197E3B"/>
    <w:rsid w:val="001A6E4B"/>
    <w:rsid w:val="001B1353"/>
    <w:rsid w:val="001C07E8"/>
    <w:rsid w:val="001C28B8"/>
    <w:rsid w:val="001C39AD"/>
    <w:rsid w:val="001C61A0"/>
    <w:rsid w:val="001C7751"/>
    <w:rsid w:val="001D0BF0"/>
    <w:rsid w:val="001D1964"/>
    <w:rsid w:val="001D3578"/>
    <w:rsid w:val="001E63C8"/>
    <w:rsid w:val="001F3CDE"/>
    <w:rsid w:val="00201B43"/>
    <w:rsid w:val="00207089"/>
    <w:rsid w:val="002105CD"/>
    <w:rsid w:val="002152A4"/>
    <w:rsid w:val="00217102"/>
    <w:rsid w:val="002218D2"/>
    <w:rsid w:val="00222BA1"/>
    <w:rsid w:val="00230B6E"/>
    <w:rsid w:val="00240835"/>
    <w:rsid w:val="00243E2A"/>
    <w:rsid w:val="00246A17"/>
    <w:rsid w:val="00247CBE"/>
    <w:rsid w:val="002507EE"/>
    <w:rsid w:val="00251320"/>
    <w:rsid w:val="0025708E"/>
    <w:rsid w:val="00265E42"/>
    <w:rsid w:val="002660BF"/>
    <w:rsid w:val="00276F2A"/>
    <w:rsid w:val="0028245F"/>
    <w:rsid w:val="002830CA"/>
    <w:rsid w:val="00294609"/>
    <w:rsid w:val="00294DC4"/>
    <w:rsid w:val="002A1358"/>
    <w:rsid w:val="002A17D8"/>
    <w:rsid w:val="002A3BEA"/>
    <w:rsid w:val="002A45FC"/>
    <w:rsid w:val="002A4915"/>
    <w:rsid w:val="002B1D6A"/>
    <w:rsid w:val="002B5D26"/>
    <w:rsid w:val="002D1F6E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273CF"/>
    <w:rsid w:val="00327DEE"/>
    <w:rsid w:val="00341A03"/>
    <w:rsid w:val="00343CF7"/>
    <w:rsid w:val="00361AFF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CAB"/>
    <w:rsid w:val="003A1DE6"/>
    <w:rsid w:val="003A30E0"/>
    <w:rsid w:val="003B0FE3"/>
    <w:rsid w:val="003C0586"/>
    <w:rsid w:val="003C25DB"/>
    <w:rsid w:val="003C748A"/>
    <w:rsid w:val="003D28EE"/>
    <w:rsid w:val="003D5B08"/>
    <w:rsid w:val="003E4F3D"/>
    <w:rsid w:val="003E5909"/>
    <w:rsid w:val="003F787D"/>
    <w:rsid w:val="003F799C"/>
    <w:rsid w:val="00400C0D"/>
    <w:rsid w:val="0040366B"/>
    <w:rsid w:val="00403AF0"/>
    <w:rsid w:val="00421E16"/>
    <w:rsid w:val="00422668"/>
    <w:rsid w:val="004317EB"/>
    <w:rsid w:val="00434271"/>
    <w:rsid w:val="00436154"/>
    <w:rsid w:val="004368CD"/>
    <w:rsid w:val="0044419E"/>
    <w:rsid w:val="00445FC4"/>
    <w:rsid w:val="00451E0D"/>
    <w:rsid w:val="00453DF4"/>
    <w:rsid w:val="0045552B"/>
    <w:rsid w:val="0045680E"/>
    <w:rsid w:val="004630AB"/>
    <w:rsid w:val="00466D5B"/>
    <w:rsid w:val="00467385"/>
    <w:rsid w:val="004721B9"/>
    <w:rsid w:val="00472ADF"/>
    <w:rsid w:val="00482909"/>
    <w:rsid w:val="00483632"/>
    <w:rsid w:val="00491059"/>
    <w:rsid w:val="00491239"/>
    <w:rsid w:val="00492BF1"/>
    <w:rsid w:val="00493BCE"/>
    <w:rsid w:val="004952F9"/>
    <w:rsid w:val="004965BD"/>
    <w:rsid w:val="00497A8D"/>
    <w:rsid w:val="004A47C7"/>
    <w:rsid w:val="004B4C32"/>
    <w:rsid w:val="004C2E90"/>
    <w:rsid w:val="004D59AF"/>
    <w:rsid w:val="004E7C78"/>
    <w:rsid w:val="004F0EF7"/>
    <w:rsid w:val="004F1A3A"/>
    <w:rsid w:val="004F4D53"/>
    <w:rsid w:val="00500AAE"/>
    <w:rsid w:val="00510A02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837F9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325E0"/>
    <w:rsid w:val="0064700A"/>
    <w:rsid w:val="00653BC1"/>
    <w:rsid w:val="006550BA"/>
    <w:rsid w:val="00664BC7"/>
    <w:rsid w:val="0067736C"/>
    <w:rsid w:val="0068165D"/>
    <w:rsid w:val="006839C2"/>
    <w:rsid w:val="0068450D"/>
    <w:rsid w:val="0069082F"/>
    <w:rsid w:val="00691D78"/>
    <w:rsid w:val="00696FAA"/>
    <w:rsid w:val="006A16C4"/>
    <w:rsid w:val="006B00BA"/>
    <w:rsid w:val="006B5ECE"/>
    <w:rsid w:val="006B6267"/>
    <w:rsid w:val="006C1052"/>
    <w:rsid w:val="006C2928"/>
    <w:rsid w:val="006C66DE"/>
    <w:rsid w:val="006D359B"/>
    <w:rsid w:val="006D36F2"/>
    <w:rsid w:val="006D37D8"/>
    <w:rsid w:val="006D6888"/>
    <w:rsid w:val="006E0EAA"/>
    <w:rsid w:val="006E2D2B"/>
    <w:rsid w:val="00704B7C"/>
    <w:rsid w:val="00705E79"/>
    <w:rsid w:val="007111E4"/>
    <w:rsid w:val="00714325"/>
    <w:rsid w:val="0071542D"/>
    <w:rsid w:val="00726E91"/>
    <w:rsid w:val="00753453"/>
    <w:rsid w:val="00754D1F"/>
    <w:rsid w:val="00756B3B"/>
    <w:rsid w:val="0076489D"/>
    <w:rsid w:val="007670A9"/>
    <w:rsid w:val="00771C0D"/>
    <w:rsid w:val="007722CF"/>
    <w:rsid w:val="00774101"/>
    <w:rsid w:val="00780E51"/>
    <w:rsid w:val="0078197E"/>
    <w:rsid w:val="007874B8"/>
    <w:rsid w:val="007911ED"/>
    <w:rsid w:val="007919FA"/>
    <w:rsid w:val="00796CE2"/>
    <w:rsid w:val="007A235B"/>
    <w:rsid w:val="007A3692"/>
    <w:rsid w:val="007A782A"/>
    <w:rsid w:val="007B348F"/>
    <w:rsid w:val="007B7937"/>
    <w:rsid w:val="007C5326"/>
    <w:rsid w:val="007D591A"/>
    <w:rsid w:val="007D72F0"/>
    <w:rsid w:val="007E6B4E"/>
    <w:rsid w:val="007F08AA"/>
    <w:rsid w:val="007F09EE"/>
    <w:rsid w:val="007F3EB8"/>
    <w:rsid w:val="0080195E"/>
    <w:rsid w:val="00811686"/>
    <w:rsid w:val="0081690B"/>
    <w:rsid w:val="008202AC"/>
    <w:rsid w:val="0082432F"/>
    <w:rsid w:val="00825382"/>
    <w:rsid w:val="00827F6D"/>
    <w:rsid w:val="008336D6"/>
    <w:rsid w:val="008350B3"/>
    <w:rsid w:val="00836785"/>
    <w:rsid w:val="008371AB"/>
    <w:rsid w:val="00847944"/>
    <w:rsid w:val="00853CF7"/>
    <w:rsid w:val="00863730"/>
    <w:rsid w:val="00872131"/>
    <w:rsid w:val="00874078"/>
    <w:rsid w:val="00877983"/>
    <w:rsid w:val="0088043B"/>
    <w:rsid w:val="008817DD"/>
    <w:rsid w:val="00882563"/>
    <w:rsid w:val="0088350A"/>
    <w:rsid w:val="0088623D"/>
    <w:rsid w:val="00890E7D"/>
    <w:rsid w:val="00891F3C"/>
    <w:rsid w:val="00896E33"/>
    <w:rsid w:val="008A7396"/>
    <w:rsid w:val="008C027C"/>
    <w:rsid w:val="008C59BA"/>
    <w:rsid w:val="008C742B"/>
    <w:rsid w:val="008D0E20"/>
    <w:rsid w:val="008D5BD1"/>
    <w:rsid w:val="008E5020"/>
    <w:rsid w:val="008E525C"/>
    <w:rsid w:val="008E6621"/>
    <w:rsid w:val="008F0F82"/>
    <w:rsid w:val="009060B2"/>
    <w:rsid w:val="009152A8"/>
    <w:rsid w:val="009212F2"/>
    <w:rsid w:val="00937A68"/>
    <w:rsid w:val="009419B0"/>
    <w:rsid w:val="00942BD8"/>
    <w:rsid w:val="00951F56"/>
    <w:rsid w:val="00955C66"/>
    <w:rsid w:val="00966C9D"/>
    <w:rsid w:val="00971331"/>
    <w:rsid w:val="00976532"/>
    <w:rsid w:val="00982B8C"/>
    <w:rsid w:val="00990F2D"/>
    <w:rsid w:val="009920A2"/>
    <w:rsid w:val="009A25CD"/>
    <w:rsid w:val="009A73C4"/>
    <w:rsid w:val="009B2B6D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13091"/>
    <w:rsid w:val="00A2037C"/>
    <w:rsid w:val="00A27BFC"/>
    <w:rsid w:val="00A302BC"/>
    <w:rsid w:val="00A36247"/>
    <w:rsid w:val="00A6224F"/>
    <w:rsid w:val="00A6738D"/>
    <w:rsid w:val="00A673D6"/>
    <w:rsid w:val="00A673D8"/>
    <w:rsid w:val="00A73209"/>
    <w:rsid w:val="00A751E5"/>
    <w:rsid w:val="00A91DEA"/>
    <w:rsid w:val="00A94033"/>
    <w:rsid w:val="00A95536"/>
    <w:rsid w:val="00AA0296"/>
    <w:rsid w:val="00AA2655"/>
    <w:rsid w:val="00AA7559"/>
    <w:rsid w:val="00AB1F2A"/>
    <w:rsid w:val="00AC13B3"/>
    <w:rsid w:val="00AD078B"/>
    <w:rsid w:val="00AE1A89"/>
    <w:rsid w:val="00AE4095"/>
    <w:rsid w:val="00B039DB"/>
    <w:rsid w:val="00B13E52"/>
    <w:rsid w:val="00B25C65"/>
    <w:rsid w:val="00B307B3"/>
    <w:rsid w:val="00B3180B"/>
    <w:rsid w:val="00B460B2"/>
    <w:rsid w:val="00B60E03"/>
    <w:rsid w:val="00B72C68"/>
    <w:rsid w:val="00B826DE"/>
    <w:rsid w:val="00B8310A"/>
    <w:rsid w:val="00B832F4"/>
    <w:rsid w:val="00B83E3A"/>
    <w:rsid w:val="00B8500C"/>
    <w:rsid w:val="00B850F5"/>
    <w:rsid w:val="00B8768C"/>
    <w:rsid w:val="00BA1CA5"/>
    <w:rsid w:val="00BA1F11"/>
    <w:rsid w:val="00BA7868"/>
    <w:rsid w:val="00BB1B65"/>
    <w:rsid w:val="00BB52C1"/>
    <w:rsid w:val="00BC27AD"/>
    <w:rsid w:val="00BC2F0F"/>
    <w:rsid w:val="00BC38F6"/>
    <w:rsid w:val="00BC7F9D"/>
    <w:rsid w:val="00BD1E5E"/>
    <w:rsid w:val="00C002CD"/>
    <w:rsid w:val="00C12C0B"/>
    <w:rsid w:val="00C21A3F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95F29"/>
    <w:rsid w:val="00CA1B75"/>
    <w:rsid w:val="00CA2CD6"/>
    <w:rsid w:val="00CB3106"/>
    <w:rsid w:val="00CB4DF0"/>
    <w:rsid w:val="00CB7FA5"/>
    <w:rsid w:val="00CC2F5F"/>
    <w:rsid w:val="00CC6BD2"/>
    <w:rsid w:val="00CD27A8"/>
    <w:rsid w:val="00CD3675"/>
    <w:rsid w:val="00CD426A"/>
    <w:rsid w:val="00CD579B"/>
    <w:rsid w:val="00CD6D09"/>
    <w:rsid w:val="00CE2699"/>
    <w:rsid w:val="00CF3E99"/>
    <w:rsid w:val="00D022DF"/>
    <w:rsid w:val="00D032DA"/>
    <w:rsid w:val="00D07BBB"/>
    <w:rsid w:val="00D105DB"/>
    <w:rsid w:val="00D147A9"/>
    <w:rsid w:val="00D15D56"/>
    <w:rsid w:val="00D16484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6B1B"/>
    <w:rsid w:val="00D675F4"/>
    <w:rsid w:val="00D7230F"/>
    <w:rsid w:val="00D808C9"/>
    <w:rsid w:val="00D82ADF"/>
    <w:rsid w:val="00D87C25"/>
    <w:rsid w:val="00D90B36"/>
    <w:rsid w:val="00DA3D45"/>
    <w:rsid w:val="00DB1AE1"/>
    <w:rsid w:val="00DB451E"/>
    <w:rsid w:val="00DB5E64"/>
    <w:rsid w:val="00DC071E"/>
    <w:rsid w:val="00DC1DE3"/>
    <w:rsid w:val="00DC332D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64629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E3CF0"/>
    <w:rsid w:val="00EF3455"/>
    <w:rsid w:val="00EF654B"/>
    <w:rsid w:val="00EF7174"/>
    <w:rsid w:val="00F14358"/>
    <w:rsid w:val="00F143AB"/>
    <w:rsid w:val="00F15867"/>
    <w:rsid w:val="00F20B01"/>
    <w:rsid w:val="00F25335"/>
    <w:rsid w:val="00F26EB2"/>
    <w:rsid w:val="00F30CCF"/>
    <w:rsid w:val="00F3300B"/>
    <w:rsid w:val="00F433E9"/>
    <w:rsid w:val="00F51467"/>
    <w:rsid w:val="00F60090"/>
    <w:rsid w:val="00F61C92"/>
    <w:rsid w:val="00F625C2"/>
    <w:rsid w:val="00F66517"/>
    <w:rsid w:val="00F7606F"/>
    <w:rsid w:val="00F82A49"/>
    <w:rsid w:val="00F85E87"/>
    <w:rsid w:val="00F90516"/>
    <w:rsid w:val="00F922B3"/>
    <w:rsid w:val="00F9340F"/>
    <w:rsid w:val="00FB4C7E"/>
    <w:rsid w:val="00FC2959"/>
    <w:rsid w:val="00FC5713"/>
    <w:rsid w:val="00FD13D5"/>
    <w:rsid w:val="00FE1E14"/>
    <w:rsid w:val="00FE2166"/>
    <w:rsid w:val="00FE6D48"/>
    <w:rsid w:val="00FF3462"/>
    <w:rsid w:val="00FF51C2"/>
    <w:rsid w:val="00FF6D3F"/>
    <w:rsid w:val="00FF74E0"/>
    <w:rsid w:val="00FF79ED"/>
    <w:rsid w:val="00FF7C4B"/>
    <w:rsid w:val="03914106"/>
    <w:rsid w:val="054FBC11"/>
    <w:rsid w:val="09A99AB4"/>
    <w:rsid w:val="0F895FAF"/>
    <w:rsid w:val="1081D4C3"/>
    <w:rsid w:val="10F85311"/>
    <w:rsid w:val="128B6686"/>
    <w:rsid w:val="1510DB50"/>
    <w:rsid w:val="172F116F"/>
    <w:rsid w:val="18B29E1D"/>
    <w:rsid w:val="19725EAC"/>
    <w:rsid w:val="1CC0C4F6"/>
    <w:rsid w:val="1DB25C23"/>
    <w:rsid w:val="1E52B7FC"/>
    <w:rsid w:val="1EE42CAF"/>
    <w:rsid w:val="200A96BB"/>
    <w:rsid w:val="20FBB2E4"/>
    <w:rsid w:val="28A2EADD"/>
    <w:rsid w:val="3079AE4A"/>
    <w:rsid w:val="3118A03D"/>
    <w:rsid w:val="313FA911"/>
    <w:rsid w:val="3361D53A"/>
    <w:rsid w:val="345040FF"/>
    <w:rsid w:val="359F6964"/>
    <w:rsid w:val="37B6A5AB"/>
    <w:rsid w:val="3DF69DDB"/>
    <w:rsid w:val="3FE7C4A6"/>
    <w:rsid w:val="45AB99A5"/>
    <w:rsid w:val="4902EE89"/>
    <w:rsid w:val="4AAE9D18"/>
    <w:rsid w:val="4CD0938C"/>
    <w:rsid w:val="4EFF439A"/>
    <w:rsid w:val="51190579"/>
    <w:rsid w:val="5255C7D9"/>
    <w:rsid w:val="5274510C"/>
    <w:rsid w:val="5359344B"/>
    <w:rsid w:val="56368EAF"/>
    <w:rsid w:val="5C5BD51F"/>
    <w:rsid w:val="5CE130D5"/>
    <w:rsid w:val="5DEF8EBB"/>
    <w:rsid w:val="60A1C356"/>
    <w:rsid w:val="611BBD60"/>
    <w:rsid w:val="61747066"/>
    <w:rsid w:val="6880C8F8"/>
    <w:rsid w:val="68FDAFAC"/>
    <w:rsid w:val="697F824B"/>
    <w:rsid w:val="6C723E2C"/>
    <w:rsid w:val="6D3265CA"/>
    <w:rsid w:val="729F8236"/>
    <w:rsid w:val="73CB4E6A"/>
    <w:rsid w:val="73F63BD4"/>
    <w:rsid w:val="7665D216"/>
    <w:rsid w:val="7898D9B5"/>
    <w:rsid w:val="7CD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FB46CA79-D02A-4A90-AE9B-6E9A8E92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Weekly-Project-Status-Report-10673_WORD.dotx</Template>
  <TotalTime>109</TotalTime>
  <Pages>1</Pages>
  <Words>289</Words>
  <Characters>1649</Characters>
  <Application>Microsoft Office Word</Application>
  <DocSecurity>4</DocSecurity>
  <Lines>13</Lines>
  <Paragraphs>3</Paragraphs>
  <ScaleCrop>false</ScaleCrop>
  <Company>Microsoft Corporation</Company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cp:lastModifiedBy>Daniel Gallagher - STUDENT</cp:lastModifiedBy>
  <cp:revision>88</cp:revision>
  <cp:lastPrinted>2018-12-12T04:33:00Z</cp:lastPrinted>
  <dcterms:created xsi:type="dcterms:W3CDTF">2023-01-27T17:42:00Z</dcterms:created>
  <dcterms:modified xsi:type="dcterms:W3CDTF">2023-03-24T18:14:00Z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