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9566" w14:textId="77777777" w:rsidR="00847944" w:rsidRDefault="003A30E0" w:rsidP="000361A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Team Project : Weekly</w:t>
      </w:r>
      <w:r w:rsidR="007F09EE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>
        <w:rPr>
          <w:rFonts w:cs="Arial"/>
          <w:b/>
          <w:noProof/>
          <w:color w:val="808080" w:themeColor="background1" w:themeShade="80"/>
          <w:sz w:val="36"/>
        </w:rPr>
        <w:t xml:space="preserve">Journal </w:t>
      </w:r>
    </w:p>
    <w:p w14:paraId="7C8E4CBB" w14:textId="77777777" w:rsidR="00B460B2" w:rsidRPr="002152A4" w:rsidRDefault="00B460B2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65"/>
      </w:tblGrid>
      <w:tr w:rsidR="00541210" w14:paraId="5ABAA924" w14:textId="77777777" w:rsidTr="00541210">
        <w:tc>
          <w:tcPr>
            <w:tcW w:w="7735" w:type="dxa"/>
          </w:tcPr>
          <w:p w14:paraId="7A22AA99" w14:textId="77777777" w:rsidR="00541210" w:rsidRDefault="00541210" w:rsidP="00541210">
            <w:pPr>
              <w:spacing w:line="276" w:lineRule="auto"/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  <w:t>Work completed in hours last week</w:t>
            </w:r>
          </w:p>
          <w:tbl>
            <w:tblPr>
              <w:tblStyle w:val="TableGrid"/>
              <w:tblW w:w="7509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709"/>
              <w:gridCol w:w="3260"/>
              <w:gridCol w:w="851"/>
            </w:tblGrid>
            <w:tr w:rsidR="00541210" w:rsidRPr="005A0145" w14:paraId="6DB79C0A" w14:textId="77777777">
              <w:trPr>
                <w:trHeight w:val="384"/>
              </w:trPr>
              <w:tc>
                <w:tcPr>
                  <w:tcW w:w="268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1EF7BBC6" w14:textId="173F26E0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</w:t>
                  </w:r>
                  <w:r w:rsidR="004721B9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</w:t>
                  </w: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mber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20EB6F14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03110512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Member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3EFC3CDC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</w:tr>
            <w:tr w:rsidR="00541210" w:rsidRPr="005A0145" w14:paraId="7E091A5E" w14:textId="77777777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7EA0D7D" w14:textId="1ED4468E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291456F1" w14:textId="38F99711" w:rsidR="00541210" w:rsidRPr="00521CB6" w:rsidRDefault="00A0776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0C582FEC" w14:textId="1FE4EB92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2E333871" w14:textId="4AB25A90" w:rsidR="00541210" w:rsidRPr="00521CB6" w:rsidRDefault="006223DB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541210" w:rsidRPr="005A0145" w14:paraId="677A6B6C" w14:textId="77777777" w:rsidTr="003C748A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E4587C0" w14:textId="079BFF64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0C75B77B" w14:textId="5153427D" w:rsidR="00541210" w:rsidRPr="00521CB6" w:rsidRDefault="00A0776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1B0C9E49" w14:textId="75F5396A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4E211DA0" w14:textId="37492878" w:rsidR="00541210" w:rsidRPr="00521CB6" w:rsidRDefault="006223DB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3C748A" w:rsidRPr="005A0145" w14:paraId="01E3DA9F" w14:textId="77777777" w:rsidTr="00111074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5E780871" w14:textId="6BAD68EC" w:rsidR="003C748A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3DE8BAB5" w14:textId="0E732E47" w:rsidR="003C748A" w:rsidRPr="00521CB6" w:rsidRDefault="004B661B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244F7B8F" w14:textId="29CA88C5" w:rsidR="003C748A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 Ginty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1843F392" w14:textId="0CA25B7D" w:rsidR="003C748A" w:rsidRPr="00521CB6" w:rsidRDefault="006223DB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11074" w:rsidRPr="005A0145" w14:paraId="09B93E83" w14:textId="77777777">
              <w:trPr>
                <w:trHeight w:val="418"/>
              </w:trPr>
              <w:tc>
                <w:tcPr>
                  <w:tcW w:w="268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2303FF8" w14:textId="018683F3" w:rsidR="00111074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McGinty</w:t>
                  </w:r>
                </w:p>
              </w:tc>
              <w:tc>
                <w:tcPr>
                  <w:tcW w:w="70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4013135E" w14:textId="674D7E4F" w:rsidR="00111074" w:rsidRPr="00521CB6" w:rsidRDefault="00A0776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60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36DAC3CF" w14:textId="2F4CA0F9" w:rsidR="00111074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851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01969AB2" w14:textId="4B9C805C" w:rsidR="00111074" w:rsidRPr="00521CB6" w:rsidRDefault="006223DB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1D46AA2E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65" w:type="dxa"/>
          </w:tcPr>
          <w:p w14:paraId="3AFB64D4" w14:textId="77777777" w:rsidR="00541210" w:rsidRDefault="00541210"/>
          <w:p w14:paraId="5957F9BF" w14:textId="77777777" w:rsidR="00541210" w:rsidRDefault="00541210" w:rsidP="002F6674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18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080"/>
              <w:gridCol w:w="1183"/>
            </w:tblGrid>
            <w:tr w:rsidR="00541210" w:rsidRPr="005A0145" w14:paraId="688DE488" w14:textId="77777777" w:rsidTr="002F6674">
              <w:trPr>
                <w:trHeight w:val="576"/>
                <w:jc w:val="center"/>
              </w:trPr>
              <w:tc>
                <w:tcPr>
                  <w:tcW w:w="1080" w:type="dxa"/>
                  <w:shd w:val="clear" w:color="auto" w:fill="D5DCE4" w:themeFill="text2" w:themeFillTint="33"/>
                  <w:vAlign w:val="center"/>
                </w:tcPr>
                <w:p w14:paraId="1F150156" w14:textId="77777777" w:rsidR="00541210" w:rsidRPr="001C39AD" w:rsidRDefault="00541210" w:rsidP="002F6674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</w:rPr>
                    <w:t>Week</w:t>
                  </w:r>
                </w:p>
              </w:tc>
              <w:tc>
                <w:tcPr>
                  <w:tcW w:w="1183" w:type="dxa"/>
                  <w:shd w:val="clear" w:color="auto" w:fill="EAEEF3"/>
                  <w:vAlign w:val="center"/>
                </w:tcPr>
                <w:p w14:paraId="03E0F7C5" w14:textId="7D9443FA" w:rsidR="00541210" w:rsidRPr="005A0145" w:rsidRDefault="00641706" w:rsidP="002F6674">
                  <w:pPr>
                    <w:jc w:val="center"/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</w:tr>
          </w:tbl>
          <w:p w14:paraId="26851671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45F7BDD8" w14:textId="77777777" w:rsidR="00541210" w:rsidRDefault="00541210" w:rsidP="00B460B2">
      <w:pPr>
        <w:rPr>
          <w:rFonts w:cs="Arial"/>
          <w:b/>
          <w:noProof/>
          <w:color w:val="808080" w:themeColor="background1" w:themeShade="80"/>
          <w:sz w:val="20"/>
          <w:szCs w:val="20"/>
        </w:rPr>
      </w:pPr>
    </w:p>
    <w:p w14:paraId="4C3AD34C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 xml:space="preserve">Still in Progress </w:t>
      </w:r>
    </w:p>
    <w:p w14:paraId="07C8DD8F" w14:textId="77777777" w:rsidR="001C61A0" w:rsidRPr="001C61A0" w:rsidRDefault="001D3578" w:rsidP="001C61A0">
      <w:pPr>
        <w:rPr>
          <w:noProof/>
          <w:sz w:val="10"/>
          <w:szCs w:val="10"/>
        </w:rPr>
      </w:pPr>
      <w:r>
        <w:rPr>
          <w:noProof/>
        </w:rPr>
        <w:t>Evaluation of outstanding work from last week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A0145" w:rsidRPr="005A0145" w14:paraId="52B7C43A" w14:textId="77777777" w:rsidTr="002D6378">
        <w:trPr>
          <w:trHeight w:val="1225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73F3CDCF" w14:textId="36302314" w:rsidR="00616C13" w:rsidRPr="00616C13" w:rsidRDefault="0007006E" w:rsidP="00E738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Adding extras for</w:t>
            </w:r>
            <w:r w:rsidR="00CB07A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a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reservation</w:t>
            </w:r>
            <w:r w:rsidR="00832258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  <w:p w14:paraId="172D3C45" w14:textId="29992A3C" w:rsidR="00941055" w:rsidRDefault="00616C13" w:rsidP="00616C13">
            <w:pPr>
              <w:tabs>
                <w:tab w:val="left" w:pos="5955"/>
              </w:tabs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ab/>
            </w:r>
          </w:p>
          <w:p w14:paraId="3FE86D59" w14:textId="6FDF54D7" w:rsidR="00111074" w:rsidRPr="005A0145" w:rsidRDefault="00111074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6EEFB730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Work completed</w:t>
      </w:r>
    </w:p>
    <w:p w14:paraId="7D53AFA2" w14:textId="77777777" w:rsidR="001C61A0" w:rsidRPr="001C61A0" w:rsidRDefault="00836785" w:rsidP="001C61A0">
      <w:pPr>
        <w:rPr>
          <w:noProof/>
          <w:sz w:val="10"/>
          <w:szCs w:val="10"/>
        </w:rPr>
      </w:pPr>
      <w:r>
        <w:rPr>
          <w:noProof/>
        </w:rPr>
        <w:t>Description of additional work complete over that scheduled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C61A0" w:rsidRPr="005A0145" w14:paraId="405B9936" w14:textId="77777777" w:rsidTr="002D6378">
        <w:trPr>
          <w:trHeight w:val="144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15F91829" w14:textId="60800C92" w:rsidR="00CA1B75" w:rsidRDefault="003E0BC7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Everything in version </w:t>
            </w:r>
            <w:r w:rsidR="00941055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 is completed</w:t>
            </w:r>
            <w:r w:rsidR="008A3A3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  <w:p w14:paraId="7DB57233" w14:textId="2B4B6057" w:rsidR="00512012" w:rsidRDefault="00512012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Work has been assigned to each group member for version 3.</w:t>
            </w:r>
          </w:p>
          <w:p w14:paraId="5D393821" w14:textId="77777777" w:rsidR="00111074" w:rsidRDefault="00111074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0E85DC28" w14:textId="4123FD54" w:rsidR="00111074" w:rsidRPr="005A0145" w:rsidRDefault="00111074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15118CAE" w14:textId="77777777" w:rsidR="0068165D" w:rsidRDefault="0068165D" w:rsidP="00C613DF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Problems encountered</w:t>
      </w:r>
    </w:p>
    <w:p w14:paraId="5D4E9D71" w14:textId="77777777" w:rsidR="0068165D" w:rsidRPr="001C61A0" w:rsidRDefault="0068165D" w:rsidP="0068165D">
      <w:pPr>
        <w:rPr>
          <w:noProof/>
          <w:sz w:val="10"/>
          <w:szCs w:val="10"/>
        </w:rPr>
      </w:pPr>
      <w:r>
        <w:rPr>
          <w:noProof/>
        </w:rPr>
        <w:t>Description of problems encountered and how these were overcome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68165D" w:rsidRPr="005A0145" w14:paraId="50BD44B7" w14:textId="77777777" w:rsidTr="002D6378">
        <w:trPr>
          <w:trHeight w:val="148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6314DFCB" w14:textId="35C109F5" w:rsidR="009C2577" w:rsidRDefault="009E55FA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Just </w:t>
            </w:r>
            <w:r w:rsidR="002941E6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small thing</w:t>
            </w:r>
            <w:r w:rsidR="00663AA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</w:t>
            </w:r>
            <w:r w:rsidR="002941E6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to tidy up</w:t>
            </w:r>
            <w:r w:rsidR="002F64F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for </w:t>
            </w:r>
            <w:r w:rsidR="002941E6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next week</w:t>
            </w:r>
            <w:r w:rsidR="00F24288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  <w:p w14:paraId="2BFAD4AA" w14:textId="4FEE0510" w:rsidR="00F625C2" w:rsidRPr="005A0145" w:rsidRDefault="009C257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We also had a problem </w:t>
            </w:r>
            <w:r w:rsidR="00213C9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figuring out how we would go about adding extras for a reservation but </w:t>
            </w:r>
            <w:r w:rsidR="00475C3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H</w:t>
            </w:r>
            <w:r w:rsidR="00F61CA8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elen gave us some advice and drew</w:t>
            </w:r>
            <w:r w:rsidR="002052C8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an example of </w:t>
            </w:r>
            <w:r w:rsidR="00DE7CB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how you would do it</w:t>
            </w:r>
            <w:r w:rsidR="002052C8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which was very helpful.</w:t>
            </w:r>
            <w:r w:rsidR="002941E6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0801FAD9" w14:textId="77777777" w:rsidR="00AE4095" w:rsidRPr="003C0586" w:rsidRDefault="00AE4095" w:rsidP="00AE4095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28"/>
        </w:rPr>
      </w:pPr>
      <w:r w:rsidRPr="003C0586">
        <w:rPr>
          <w:rFonts w:cs="Arial"/>
          <w:bCs/>
          <w:noProof/>
          <w:color w:val="808080" w:themeColor="background1" w:themeShade="80"/>
          <w:sz w:val="28"/>
          <w:szCs w:val="28"/>
        </w:rPr>
        <w:t>Scheduled work for next week by member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="00C21FB0" w:rsidRPr="005A0145" w14:paraId="4A73609F" w14:textId="77777777" w:rsidTr="05B12BA1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F010C8E" w14:textId="77777777" w:rsidR="00C21FB0" w:rsidRPr="003672D0" w:rsidRDefault="00874078" w:rsidP="008A739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Team Member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64B867D" w14:textId="77777777" w:rsidR="00C21FB0" w:rsidRPr="003672D0" w:rsidRDefault="00C21FB0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="00C21FB0" w:rsidRPr="005A0145" w14:paraId="3FD8C53A" w14:textId="77777777" w:rsidTr="05B12BA1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E8D4D" w14:textId="39C4641D" w:rsidR="00C21FB0" w:rsidRPr="005A0145" w:rsidRDefault="00111074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Daniel Gallagher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8F9F23" w14:textId="39BA0E0E" w:rsidR="00C21FB0" w:rsidRPr="005A0145" w:rsidRDefault="2438C7E6" w:rsidP="05B12BA1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05B12BA1">
              <w:rPr>
                <w:rFonts w:cs="Arial"/>
                <w:noProof/>
                <w:color w:val="000000" w:themeColor="text1"/>
                <w:sz w:val="20"/>
                <w:szCs w:val="20"/>
              </w:rPr>
              <w:t>Customer should be get a receipt</w:t>
            </w:r>
            <w:r w:rsidR="75513F6D" w:rsidRPr="05B12BA1">
              <w:rPr>
                <w:rFonts w:cs="Arial"/>
                <w:noProof/>
                <w:color w:val="000000" w:themeColor="text1"/>
                <w:sz w:val="20"/>
                <w:szCs w:val="20"/>
              </w:rPr>
              <w:t>. The customer should be able to navigate</w:t>
            </w:r>
            <w:r w:rsidR="14AA3A7E" w:rsidRPr="05B12BA1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to different</w:t>
            </w:r>
            <w:r w:rsidR="75513F6D" w:rsidRPr="05B12BA1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pages while still being logged in</w:t>
            </w:r>
            <w:r w:rsidR="4CBA3303" w:rsidRPr="05B12BA1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until they log out</w:t>
            </w:r>
            <w:r w:rsidR="2007163D" w:rsidRPr="05B12BA1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as a customer</w:t>
            </w:r>
            <w:r w:rsidR="75513F6D" w:rsidRPr="05B12BA1">
              <w:rPr>
                <w:rFonts w:cs="Arial"/>
                <w:noProof/>
                <w:color w:val="000000" w:themeColor="text1"/>
                <w:sz w:val="20"/>
                <w:szCs w:val="20"/>
              </w:rPr>
              <w:t>.</w:t>
            </w:r>
            <w:r w:rsidR="47F4C646" w:rsidRPr="05B12BA1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701FDDCF" w:rsidRPr="05B12BA1">
              <w:rPr>
                <w:rFonts w:cs="Arial"/>
                <w:noProof/>
                <w:color w:val="000000" w:themeColor="text1"/>
                <w:sz w:val="20"/>
                <w:szCs w:val="20"/>
              </w:rPr>
              <w:t>Also a</w:t>
            </w:r>
            <w:r w:rsidR="47F4C646" w:rsidRPr="05B12BA1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dding a different reservation for </w:t>
            </w:r>
            <w:r w:rsidR="55EBA9A7" w:rsidRPr="05B12BA1">
              <w:rPr>
                <w:rFonts w:cs="Arial"/>
                <w:noProof/>
                <w:color w:val="000000" w:themeColor="text1"/>
                <w:sz w:val="20"/>
                <w:szCs w:val="20"/>
              </w:rPr>
              <w:t>customers</w:t>
            </w:r>
            <w:r w:rsidR="22AAF775" w:rsidRPr="05B12BA1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that are logged in</w:t>
            </w:r>
            <w:r w:rsidR="55EBA9A7" w:rsidRPr="05B12BA1">
              <w:rPr>
                <w:rFonts w:cs="Arial"/>
                <w:noProof/>
                <w:color w:val="000000" w:themeColor="text1"/>
                <w:sz w:val="20"/>
                <w:szCs w:val="20"/>
              </w:rPr>
              <w:t>.</w:t>
            </w:r>
          </w:p>
        </w:tc>
      </w:tr>
      <w:tr w:rsidR="00C21FB0" w:rsidRPr="005A0145" w14:paraId="48251906" w14:textId="77777777" w:rsidTr="05B12BA1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130ECB" w14:textId="26222E66" w:rsidR="00C21FB0" w:rsidRPr="005A0145" w:rsidRDefault="00111074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Oksana Aleksandrovica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2B81F3" w14:textId="1F0B39D6" w:rsidR="00C21FB0" w:rsidRPr="005A0145" w:rsidRDefault="00DE75E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B90CCF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Customers should be able to view their reservations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887A0F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through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customer hub</w:t>
            </w:r>
            <w:r w:rsidRPr="00B90CCF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</w:tc>
      </w:tr>
      <w:tr w:rsidR="00C21FB0" w:rsidRPr="005A0145" w14:paraId="104E7B4A" w14:textId="77777777" w:rsidTr="05B12BA1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3DDB89" w14:textId="452B5F49" w:rsidR="00C21FB0" w:rsidRPr="005A0145" w:rsidRDefault="00111074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Eryk </w:t>
            </w:r>
            <w:r w:rsidR="00780E5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Gloginski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1C073D" w14:textId="2F2C10BD" w:rsidR="00C21FB0" w:rsidRPr="005A0145" w:rsidRDefault="00AC17AB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2941F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Add extra to a Reservation through customer hub.</w:t>
            </w:r>
          </w:p>
        </w:tc>
      </w:tr>
      <w:tr w:rsidR="00C21FB0" w:rsidRPr="005A0145" w14:paraId="1230937F" w14:textId="77777777" w:rsidTr="05B12BA1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DC8E57" w14:textId="6D462632" w:rsidR="00C21FB0" w:rsidRPr="005A0145" w:rsidRDefault="00111074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Donal Mc Ginty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D6BE3" w14:textId="324F3586" w:rsidR="00C21FB0" w:rsidRPr="005A0145" w:rsidRDefault="006E2CDA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Input Validation in all forms</w:t>
            </w:r>
            <w:r w:rsidR="00446E0C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1EA3087A" w14:textId="77777777" w:rsidR="008732C7" w:rsidRDefault="008732C7" w:rsidP="00197B9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</w:p>
    <w:p w14:paraId="71026181" w14:textId="77777777" w:rsidR="008732C7" w:rsidRDefault="008732C7" w:rsidP="00197B9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</w:p>
    <w:p w14:paraId="1B7A83DC" w14:textId="77777777" w:rsidR="008732C7" w:rsidRDefault="008732C7" w:rsidP="00197B9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</w:p>
    <w:p w14:paraId="6C97332C" w14:textId="036381E3" w:rsidR="00197B97" w:rsidRDefault="00197B97" w:rsidP="00197B9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Comments</w:t>
      </w:r>
    </w:p>
    <w:p w14:paraId="7F9301A0" w14:textId="77777777" w:rsidR="00197B97" w:rsidRPr="001C61A0" w:rsidRDefault="00197B97" w:rsidP="00197B97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97B97" w:rsidRPr="005A0145" w14:paraId="63B09B93" w14:textId="77777777" w:rsidTr="003C748A">
        <w:trPr>
          <w:trHeight w:val="1067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5B2493E" w14:textId="211854FE" w:rsidR="00197B97" w:rsidRPr="005A0145" w:rsidRDefault="008B7261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We might also just </w:t>
            </w:r>
            <w:r w:rsidR="008E1E26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let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whoever gets finished </w:t>
            </w:r>
            <w:r w:rsidR="00115EB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their task first to just style up the forms and the textboxes.</w:t>
            </w:r>
          </w:p>
        </w:tc>
      </w:tr>
    </w:tbl>
    <w:p w14:paraId="094D3E42" w14:textId="77777777" w:rsidR="005A0145" w:rsidRPr="001D0BF0" w:rsidRDefault="005A0145" w:rsidP="0006750F">
      <w:pPr>
        <w:rPr>
          <w:rFonts w:cs="Arial"/>
          <w:sz w:val="36"/>
        </w:rPr>
      </w:pPr>
    </w:p>
    <w:sectPr w:rsidR="005A0145" w:rsidRPr="001D0BF0" w:rsidSect="0006750F">
      <w:footerReference w:type="even" r:id="rId11"/>
      <w:footerReference w:type="default" r:id="rId12"/>
      <w:pgSz w:w="12240" w:h="15840"/>
      <w:pgMar w:top="720" w:right="720" w:bottom="5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10E0B" w14:textId="77777777" w:rsidR="00EC3F51" w:rsidRDefault="00EC3F51" w:rsidP="00D4300C">
      <w:r>
        <w:separator/>
      </w:r>
    </w:p>
  </w:endnote>
  <w:endnote w:type="continuationSeparator" w:id="0">
    <w:p w14:paraId="72D43557" w14:textId="77777777" w:rsidR="00EC3F51" w:rsidRDefault="00EC3F51" w:rsidP="00D4300C">
      <w:r>
        <w:continuationSeparator/>
      </w:r>
    </w:p>
  </w:endnote>
  <w:endnote w:type="continuationNotice" w:id="1">
    <w:p w14:paraId="2C6B7EEA" w14:textId="77777777" w:rsidR="00EC3F51" w:rsidRDefault="00EC3F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0FDA" w14:textId="2A7E7766" w:rsidR="002218D2" w:rsidRDefault="002218D2" w:rsidP="005B0B4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11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68F27E" w14:textId="77777777" w:rsidR="002218D2" w:rsidRDefault="002218D2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5508" w14:textId="77777777"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A176" w14:textId="77777777" w:rsidR="00EC3F51" w:rsidRDefault="00EC3F51" w:rsidP="00D4300C">
      <w:r>
        <w:separator/>
      </w:r>
    </w:p>
  </w:footnote>
  <w:footnote w:type="continuationSeparator" w:id="0">
    <w:p w14:paraId="02D47CF1" w14:textId="77777777" w:rsidR="00EC3F51" w:rsidRDefault="00EC3F51" w:rsidP="00D4300C">
      <w:r>
        <w:continuationSeparator/>
      </w:r>
    </w:p>
  </w:footnote>
  <w:footnote w:type="continuationNotice" w:id="1">
    <w:p w14:paraId="573F8692" w14:textId="77777777" w:rsidR="00EC3F51" w:rsidRDefault="00EC3F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12443"/>
    <w:multiLevelType w:val="hybridMultilevel"/>
    <w:tmpl w:val="FFFFFFFF"/>
    <w:lvl w:ilvl="0" w:tplc="E1F62D30">
      <w:start w:val="1"/>
      <w:numFmt w:val="decimal"/>
      <w:lvlText w:val="%1."/>
      <w:lvlJc w:val="left"/>
      <w:pPr>
        <w:ind w:left="720" w:hanging="360"/>
      </w:pPr>
    </w:lvl>
    <w:lvl w:ilvl="1" w:tplc="05A25374">
      <w:start w:val="1"/>
      <w:numFmt w:val="lowerLetter"/>
      <w:lvlText w:val="%2."/>
      <w:lvlJc w:val="left"/>
      <w:pPr>
        <w:ind w:left="1440" w:hanging="360"/>
      </w:pPr>
    </w:lvl>
    <w:lvl w:ilvl="2" w:tplc="FB92CEB0">
      <w:start w:val="1"/>
      <w:numFmt w:val="lowerRoman"/>
      <w:lvlText w:val="%3."/>
      <w:lvlJc w:val="right"/>
      <w:pPr>
        <w:ind w:left="2160" w:hanging="180"/>
      </w:pPr>
    </w:lvl>
    <w:lvl w:ilvl="3" w:tplc="CB8EB128">
      <w:start w:val="1"/>
      <w:numFmt w:val="decimal"/>
      <w:lvlText w:val="%4."/>
      <w:lvlJc w:val="left"/>
      <w:pPr>
        <w:ind w:left="2880" w:hanging="360"/>
      </w:pPr>
    </w:lvl>
    <w:lvl w:ilvl="4" w:tplc="F2B6B738">
      <w:start w:val="1"/>
      <w:numFmt w:val="lowerLetter"/>
      <w:lvlText w:val="%5."/>
      <w:lvlJc w:val="left"/>
      <w:pPr>
        <w:ind w:left="3600" w:hanging="360"/>
      </w:pPr>
    </w:lvl>
    <w:lvl w:ilvl="5" w:tplc="60F8738C">
      <w:start w:val="1"/>
      <w:numFmt w:val="lowerRoman"/>
      <w:lvlText w:val="%6."/>
      <w:lvlJc w:val="right"/>
      <w:pPr>
        <w:ind w:left="4320" w:hanging="180"/>
      </w:pPr>
    </w:lvl>
    <w:lvl w:ilvl="6" w:tplc="58B0E204">
      <w:start w:val="1"/>
      <w:numFmt w:val="decimal"/>
      <w:lvlText w:val="%7."/>
      <w:lvlJc w:val="left"/>
      <w:pPr>
        <w:ind w:left="5040" w:hanging="360"/>
      </w:pPr>
    </w:lvl>
    <w:lvl w:ilvl="7" w:tplc="3092BA46">
      <w:start w:val="1"/>
      <w:numFmt w:val="lowerLetter"/>
      <w:lvlText w:val="%8."/>
      <w:lvlJc w:val="left"/>
      <w:pPr>
        <w:ind w:left="5760" w:hanging="360"/>
      </w:pPr>
    </w:lvl>
    <w:lvl w:ilvl="8" w:tplc="C54A325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524962">
    <w:abstractNumId w:val="9"/>
  </w:num>
  <w:num w:numId="2" w16cid:durableId="1571892392">
    <w:abstractNumId w:val="8"/>
  </w:num>
  <w:num w:numId="3" w16cid:durableId="1918250862">
    <w:abstractNumId w:val="7"/>
  </w:num>
  <w:num w:numId="4" w16cid:durableId="31197957">
    <w:abstractNumId w:val="6"/>
  </w:num>
  <w:num w:numId="5" w16cid:durableId="2128157348">
    <w:abstractNumId w:val="5"/>
  </w:num>
  <w:num w:numId="6" w16cid:durableId="1914074502">
    <w:abstractNumId w:val="4"/>
  </w:num>
  <w:num w:numId="7" w16cid:durableId="1923106431">
    <w:abstractNumId w:val="3"/>
  </w:num>
  <w:num w:numId="8" w16cid:durableId="90929956">
    <w:abstractNumId w:val="2"/>
  </w:num>
  <w:num w:numId="9" w16cid:durableId="1591499859">
    <w:abstractNumId w:val="1"/>
  </w:num>
  <w:num w:numId="10" w16cid:durableId="2041347998">
    <w:abstractNumId w:val="0"/>
  </w:num>
  <w:num w:numId="11" w16cid:durableId="1215655747">
    <w:abstractNumId w:val="24"/>
  </w:num>
  <w:num w:numId="12" w16cid:durableId="1616984694">
    <w:abstractNumId w:val="35"/>
  </w:num>
  <w:num w:numId="13" w16cid:durableId="1844003324">
    <w:abstractNumId w:val="34"/>
  </w:num>
  <w:num w:numId="14" w16cid:durableId="610477525">
    <w:abstractNumId w:val="20"/>
  </w:num>
  <w:num w:numId="15" w16cid:durableId="758864857">
    <w:abstractNumId w:val="16"/>
  </w:num>
  <w:num w:numId="16" w16cid:durableId="376703811">
    <w:abstractNumId w:val="23"/>
  </w:num>
  <w:num w:numId="17" w16cid:durableId="1657565389">
    <w:abstractNumId w:val="29"/>
  </w:num>
  <w:num w:numId="18" w16cid:durableId="1038697170">
    <w:abstractNumId w:val="28"/>
  </w:num>
  <w:num w:numId="19" w16cid:durableId="554896617">
    <w:abstractNumId w:val="13"/>
  </w:num>
  <w:num w:numId="20" w16cid:durableId="247082145">
    <w:abstractNumId w:val="14"/>
  </w:num>
  <w:num w:numId="21" w16cid:durableId="736561548">
    <w:abstractNumId w:val="25"/>
  </w:num>
  <w:num w:numId="22" w16cid:durableId="2054578868">
    <w:abstractNumId w:val="17"/>
  </w:num>
  <w:num w:numId="23" w16cid:durableId="828209823">
    <w:abstractNumId w:val="15"/>
  </w:num>
  <w:num w:numId="24" w16cid:durableId="1124039813">
    <w:abstractNumId w:val="10"/>
  </w:num>
  <w:num w:numId="25" w16cid:durableId="1896775394">
    <w:abstractNumId w:val="26"/>
  </w:num>
  <w:num w:numId="26" w16cid:durableId="556625602">
    <w:abstractNumId w:val="27"/>
  </w:num>
  <w:num w:numId="27" w16cid:durableId="696663553">
    <w:abstractNumId w:val="33"/>
  </w:num>
  <w:num w:numId="28" w16cid:durableId="593630481">
    <w:abstractNumId w:val="36"/>
  </w:num>
  <w:num w:numId="29" w16cid:durableId="2018264841">
    <w:abstractNumId w:val="18"/>
  </w:num>
  <w:num w:numId="30" w16cid:durableId="523248018">
    <w:abstractNumId w:val="31"/>
  </w:num>
  <w:num w:numId="31" w16cid:durableId="459885323">
    <w:abstractNumId w:val="11"/>
  </w:num>
  <w:num w:numId="32" w16cid:durableId="2105831991">
    <w:abstractNumId w:val="32"/>
  </w:num>
  <w:num w:numId="33" w16cid:durableId="1804427077">
    <w:abstractNumId w:val="22"/>
  </w:num>
  <w:num w:numId="34" w16cid:durableId="238173018">
    <w:abstractNumId w:val="37"/>
  </w:num>
  <w:num w:numId="35" w16cid:durableId="1946182775">
    <w:abstractNumId w:val="19"/>
  </w:num>
  <w:num w:numId="36" w16cid:durableId="1437600395">
    <w:abstractNumId w:val="12"/>
  </w:num>
  <w:num w:numId="37" w16cid:durableId="575361014">
    <w:abstractNumId w:val="21"/>
  </w:num>
  <w:num w:numId="38" w16cid:durableId="163243977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activeWritingStyle w:appName="MSWord" w:lang="en-AU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CA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42B8F"/>
    <w:rsid w:val="00056A20"/>
    <w:rsid w:val="00056E4C"/>
    <w:rsid w:val="00062BFE"/>
    <w:rsid w:val="00063B41"/>
    <w:rsid w:val="0006750F"/>
    <w:rsid w:val="0007006E"/>
    <w:rsid w:val="00093250"/>
    <w:rsid w:val="000A009A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074"/>
    <w:rsid w:val="00111C4F"/>
    <w:rsid w:val="00112113"/>
    <w:rsid w:val="00115EB9"/>
    <w:rsid w:val="00121D51"/>
    <w:rsid w:val="00132FDE"/>
    <w:rsid w:val="0013744C"/>
    <w:rsid w:val="00142A5D"/>
    <w:rsid w:val="00144D87"/>
    <w:rsid w:val="001472A1"/>
    <w:rsid w:val="00155B44"/>
    <w:rsid w:val="00156D7F"/>
    <w:rsid w:val="00171DDB"/>
    <w:rsid w:val="001720F6"/>
    <w:rsid w:val="00177191"/>
    <w:rsid w:val="00177F32"/>
    <w:rsid w:val="00183620"/>
    <w:rsid w:val="001962A6"/>
    <w:rsid w:val="001978E0"/>
    <w:rsid w:val="00197B97"/>
    <w:rsid w:val="00197E3B"/>
    <w:rsid w:val="001A6E4B"/>
    <w:rsid w:val="001B1353"/>
    <w:rsid w:val="001B6213"/>
    <w:rsid w:val="001C28B8"/>
    <w:rsid w:val="001C39AD"/>
    <w:rsid w:val="001C61A0"/>
    <w:rsid w:val="001C7751"/>
    <w:rsid w:val="001D0BF0"/>
    <w:rsid w:val="001D1964"/>
    <w:rsid w:val="001D3578"/>
    <w:rsid w:val="001E63C8"/>
    <w:rsid w:val="00201B43"/>
    <w:rsid w:val="002052C8"/>
    <w:rsid w:val="00213C93"/>
    <w:rsid w:val="002152A4"/>
    <w:rsid w:val="00217102"/>
    <w:rsid w:val="002218D2"/>
    <w:rsid w:val="00222BA1"/>
    <w:rsid w:val="00223C0D"/>
    <w:rsid w:val="00235F02"/>
    <w:rsid w:val="00241895"/>
    <w:rsid w:val="00246A17"/>
    <w:rsid w:val="00247CBE"/>
    <w:rsid w:val="002507EE"/>
    <w:rsid w:val="00251320"/>
    <w:rsid w:val="0025708E"/>
    <w:rsid w:val="00265E42"/>
    <w:rsid w:val="00276F2A"/>
    <w:rsid w:val="0028245F"/>
    <w:rsid w:val="002830CA"/>
    <w:rsid w:val="002941E6"/>
    <w:rsid w:val="002941F4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D6378"/>
    <w:rsid w:val="002E4407"/>
    <w:rsid w:val="002F23D3"/>
    <w:rsid w:val="002F2C0D"/>
    <w:rsid w:val="002F39CD"/>
    <w:rsid w:val="002F64F0"/>
    <w:rsid w:val="002F6674"/>
    <w:rsid w:val="002F7A64"/>
    <w:rsid w:val="00303C60"/>
    <w:rsid w:val="00341A03"/>
    <w:rsid w:val="00343CF7"/>
    <w:rsid w:val="0036274A"/>
    <w:rsid w:val="0036595F"/>
    <w:rsid w:val="003672D0"/>
    <w:rsid w:val="003715BE"/>
    <w:rsid w:val="003739FB"/>
    <w:rsid w:val="003758D7"/>
    <w:rsid w:val="00376B04"/>
    <w:rsid w:val="00383D3C"/>
    <w:rsid w:val="0039371B"/>
    <w:rsid w:val="00394B8A"/>
    <w:rsid w:val="003A167F"/>
    <w:rsid w:val="003A1DE6"/>
    <w:rsid w:val="003A30E0"/>
    <w:rsid w:val="003B0FE3"/>
    <w:rsid w:val="003C0586"/>
    <w:rsid w:val="003C25DB"/>
    <w:rsid w:val="003C537F"/>
    <w:rsid w:val="003C748A"/>
    <w:rsid w:val="003D28EE"/>
    <w:rsid w:val="003D5B08"/>
    <w:rsid w:val="003E0BC7"/>
    <w:rsid w:val="003E5909"/>
    <w:rsid w:val="003F787D"/>
    <w:rsid w:val="003F799C"/>
    <w:rsid w:val="00400C0D"/>
    <w:rsid w:val="0040366B"/>
    <w:rsid w:val="00403AF0"/>
    <w:rsid w:val="00422668"/>
    <w:rsid w:val="00434271"/>
    <w:rsid w:val="00436154"/>
    <w:rsid w:val="004368CD"/>
    <w:rsid w:val="0044419E"/>
    <w:rsid w:val="00445FC4"/>
    <w:rsid w:val="00446E0C"/>
    <w:rsid w:val="00451E0D"/>
    <w:rsid w:val="00453DF4"/>
    <w:rsid w:val="0045552B"/>
    <w:rsid w:val="0045680E"/>
    <w:rsid w:val="004630AB"/>
    <w:rsid w:val="00466D5B"/>
    <w:rsid w:val="004721B9"/>
    <w:rsid w:val="00472ADF"/>
    <w:rsid w:val="00475C3B"/>
    <w:rsid w:val="00482909"/>
    <w:rsid w:val="0048313C"/>
    <w:rsid w:val="00483632"/>
    <w:rsid w:val="00491059"/>
    <w:rsid w:val="00491239"/>
    <w:rsid w:val="00492BF1"/>
    <w:rsid w:val="00493BCE"/>
    <w:rsid w:val="004952F9"/>
    <w:rsid w:val="004965BD"/>
    <w:rsid w:val="00497A8D"/>
    <w:rsid w:val="004A47C7"/>
    <w:rsid w:val="004A6551"/>
    <w:rsid w:val="004B4C32"/>
    <w:rsid w:val="004B661B"/>
    <w:rsid w:val="004D59AF"/>
    <w:rsid w:val="004E7C78"/>
    <w:rsid w:val="004F1100"/>
    <w:rsid w:val="004F1A3A"/>
    <w:rsid w:val="004F4D53"/>
    <w:rsid w:val="00512012"/>
    <w:rsid w:val="00512412"/>
    <w:rsid w:val="00513CF6"/>
    <w:rsid w:val="00521CB6"/>
    <w:rsid w:val="00531F82"/>
    <w:rsid w:val="00535D78"/>
    <w:rsid w:val="00541210"/>
    <w:rsid w:val="00542FAE"/>
    <w:rsid w:val="00547183"/>
    <w:rsid w:val="00557283"/>
    <w:rsid w:val="00557C38"/>
    <w:rsid w:val="00577C7C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16C13"/>
    <w:rsid w:val="00621956"/>
    <w:rsid w:val="006223DB"/>
    <w:rsid w:val="00623C56"/>
    <w:rsid w:val="00626A50"/>
    <w:rsid w:val="006325E0"/>
    <w:rsid w:val="00641706"/>
    <w:rsid w:val="006550BA"/>
    <w:rsid w:val="00661ACA"/>
    <w:rsid w:val="00663AAD"/>
    <w:rsid w:val="00664BC7"/>
    <w:rsid w:val="0067736C"/>
    <w:rsid w:val="0068165D"/>
    <w:rsid w:val="0069082F"/>
    <w:rsid w:val="00691D78"/>
    <w:rsid w:val="00696FAA"/>
    <w:rsid w:val="006A16C4"/>
    <w:rsid w:val="006B00BA"/>
    <w:rsid w:val="006B5ECE"/>
    <w:rsid w:val="006B6267"/>
    <w:rsid w:val="006C1052"/>
    <w:rsid w:val="006C2928"/>
    <w:rsid w:val="006C66DE"/>
    <w:rsid w:val="006D359B"/>
    <w:rsid w:val="006D36F2"/>
    <w:rsid w:val="006D37D8"/>
    <w:rsid w:val="006D6888"/>
    <w:rsid w:val="006E2CDA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0E51"/>
    <w:rsid w:val="0078197E"/>
    <w:rsid w:val="007874B8"/>
    <w:rsid w:val="007919FA"/>
    <w:rsid w:val="00796CE2"/>
    <w:rsid w:val="007A235B"/>
    <w:rsid w:val="007A782A"/>
    <w:rsid w:val="007B348F"/>
    <w:rsid w:val="007B7937"/>
    <w:rsid w:val="007C5326"/>
    <w:rsid w:val="007D461E"/>
    <w:rsid w:val="007D591A"/>
    <w:rsid w:val="007D72F0"/>
    <w:rsid w:val="007F08AA"/>
    <w:rsid w:val="007F09EE"/>
    <w:rsid w:val="007F3EB8"/>
    <w:rsid w:val="0080195E"/>
    <w:rsid w:val="0081690B"/>
    <w:rsid w:val="008202AC"/>
    <w:rsid w:val="0082432F"/>
    <w:rsid w:val="00827F6D"/>
    <w:rsid w:val="00832258"/>
    <w:rsid w:val="008350B3"/>
    <w:rsid w:val="00836785"/>
    <w:rsid w:val="008371AB"/>
    <w:rsid w:val="00847944"/>
    <w:rsid w:val="00855537"/>
    <w:rsid w:val="00863730"/>
    <w:rsid w:val="008732C7"/>
    <w:rsid w:val="00874078"/>
    <w:rsid w:val="00877983"/>
    <w:rsid w:val="0088043B"/>
    <w:rsid w:val="00882563"/>
    <w:rsid w:val="0088623D"/>
    <w:rsid w:val="00887A0F"/>
    <w:rsid w:val="00890E7D"/>
    <w:rsid w:val="00891F3C"/>
    <w:rsid w:val="00896E33"/>
    <w:rsid w:val="008A3A3D"/>
    <w:rsid w:val="008A7396"/>
    <w:rsid w:val="008B7261"/>
    <w:rsid w:val="008C027C"/>
    <w:rsid w:val="008C59BA"/>
    <w:rsid w:val="008D0E20"/>
    <w:rsid w:val="008D5BD1"/>
    <w:rsid w:val="008E1E26"/>
    <w:rsid w:val="008E525C"/>
    <w:rsid w:val="008E6621"/>
    <w:rsid w:val="008F0F82"/>
    <w:rsid w:val="0090502E"/>
    <w:rsid w:val="009060B2"/>
    <w:rsid w:val="009152A8"/>
    <w:rsid w:val="009212F2"/>
    <w:rsid w:val="00937A68"/>
    <w:rsid w:val="00941055"/>
    <w:rsid w:val="009419B0"/>
    <w:rsid w:val="00942BD8"/>
    <w:rsid w:val="00951F56"/>
    <w:rsid w:val="00955C66"/>
    <w:rsid w:val="00976532"/>
    <w:rsid w:val="00982B8C"/>
    <w:rsid w:val="009920A2"/>
    <w:rsid w:val="009928B4"/>
    <w:rsid w:val="009A25CD"/>
    <w:rsid w:val="009A73C4"/>
    <w:rsid w:val="009B6F0F"/>
    <w:rsid w:val="009B70C8"/>
    <w:rsid w:val="009C2577"/>
    <w:rsid w:val="009C2E35"/>
    <w:rsid w:val="009C4A1E"/>
    <w:rsid w:val="009C4A98"/>
    <w:rsid w:val="009C6682"/>
    <w:rsid w:val="009C7CB6"/>
    <w:rsid w:val="009D6BB1"/>
    <w:rsid w:val="009E31FD"/>
    <w:rsid w:val="009E41ED"/>
    <w:rsid w:val="009E55FA"/>
    <w:rsid w:val="009E6E26"/>
    <w:rsid w:val="009E71D3"/>
    <w:rsid w:val="009F028C"/>
    <w:rsid w:val="009F3EC8"/>
    <w:rsid w:val="009F75D0"/>
    <w:rsid w:val="00A06691"/>
    <w:rsid w:val="00A07760"/>
    <w:rsid w:val="00A12C16"/>
    <w:rsid w:val="00A2037C"/>
    <w:rsid w:val="00A27BFC"/>
    <w:rsid w:val="00A53D37"/>
    <w:rsid w:val="00A6224F"/>
    <w:rsid w:val="00A6738D"/>
    <w:rsid w:val="00A673D6"/>
    <w:rsid w:val="00A673D8"/>
    <w:rsid w:val="00A73209"/>
    <w:rsid w:val="00A91DEA"/>
    <w:rsid w:val="00A94033"/>
    <w:rsid w:val="00A95536"/>
    <w:rsid w:val="00AA2655"/>
    <w:rsid w:val="00AA7559"/>
    <w:rsid w:val="00AB1F2A"/>
    <w:rsid w:val="00AC13B3"/>
    <w:rsid w:val="00AC17AB"/>
    <w:rsid w:val="00AE1A89"/>
    <w:rsid w:val="00AE4095"/>
    <w:rsid w:val="00B039DB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86DEB"/>
    <w:rsid w:val="00B90CCF"/>
    <w:rsid w:val="00BA1CA5"/>
    <w:rsid w:val="00BA1F11"/>
    <w:rsid w:val="00BA7868"/>
    <w:rsid w:val="00BB52C1"/>
    <w:rsid w:val="00BC27AD"/>
    <w:rsid w:val="00BC38F6"/>
    <w:rsid w:val="00BC7F9D"/>
    <w:rsid w:val="00C002CD"/>
    <w:rsid w:val="00C12C0B"/>
    <w:rsid w:val="00C21FB0"/>
    <w:rsid w:val="00C40DB1"/>
    <w:rsid w:val="00C425A7"/>
    <w:rsid w:val="00C479CE"/>
    <w:rsid w:val="00C50D78"/>
    <w:rsid w:val="00C511D8"/>
    <w:rsid w:val="00C60A1F"/>
    <w:rsid w:val="00C60B0A"/>
    <w:rsid w:val="00C613DF"/>
    <w:rsid w:val="00C75002"/>
    <w:rsid w:val="00C82F85"/>
    <w:rsid w:val="00C83AA7"/>
    <w:rsid w:val="00C86A66"/>
    <w:rsid w:val="00C904AE"/>
    <w:rsid w:val="00C92568"/>
    <w:rsid w:val="00C92F28"/>
    <w:rsid w:val="00C955A4"/>
    <w:rsid w:val="00C95696"/>
    <w:rsid w:val="00CA1B75"/>
    <w:rsid w:val="00CA2CD6"/>
    <w:rsid w:val="00CB07A1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CF3E99"/>
    <w:rsid w:val="00D022DF"/>
    <w:rsid w:val="00D07BBB"/>
    <w:rsid w:val="00D105DB"/>
    <w:rsid w:val="00D147A9"/>
    <w:rsid w:val="00D15D56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6B1B"/>
    <w:rsid w:val="00D675F4"/>
    <w:rsid w:val="00D7230F"/>
    <w:rsid w:val="00D82ADF"/>
    <w:rsid w:val="00D87C25"/>
    <w:rsid w:val="00D90B36"/>
    <w:rsid w:val="00DA3D45"/>
    <w:rsid w:val="00DB1AE1"/>
    <w:rsid w:val="00DB347C"/>
    <w:rsid w:val="00DB451E"/>
    <w:rsid w:val="00DB5E64"/>
    <w:rsid w:val="00DC071E"/>
    <w:rsid w:val="00DC1DE3"/>
    <w:rsid w:val="00DC3354"/>
    <w:rsid w:val="00DC681D"/>
    <w:rsid w:val="00DD68B6"/>
    <w:rsid w:val="00DE4213"/>
    <w:rsid w:val="00DE75E9"/>
    <w:rsid w:val="00DE7CB2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38D8"/>
    <w:rsid w:val="00E75137"/>
    <w:rsid w:val="00E81775"/>
    <w:rsid w:val="00E8348B"/>
    <w:rsid w:val="00E83F63"/>
    <w:rsid w:val="00E85774"/>
    <w:rsid w:val="00E85804"/>
    <w:rsid w:val="00E91503"/>
    <w:rsid w:val="00E9395D"/>
    <w:rsid w:val="00EA27F1"/>
    <w:rsid w:val="00EA4242"/>
    <w:rsid w:val="00EB23F8"/>
    <w:rsid w:val="00EB6FD8"/>
    <w:rsid w:val="00EC3F51"/>
    <w:rsid w:val="00ED1D65"/>
    <w:rsid w:val="00EE3CF0"/>
    <w:rsid w:val="00EF3455"/>
    <w:rsid w:val="00EF654B"/>
    <w:rsid w:val="00EF7174"/>
    <w:rsid w:val="00F143AB"/>
    <w:rsid w:val="00F15867"/>
    <w:rsid w:val="00F24288"/>
    <w:rsid w:val="00F433E9"/>
    <w:rsid w:val="00F51467"/>
    <w:rsid w:val="00F60090"/>
    <w:rsid w:val="00F61C92"/>
    <w:rsid w:val="00F61CA8"/>
    <w:rsid w:val="00F625C2"/>
    <w:rsid w:val="00F66517"/>
    <w:rsid w:val="00F7606F"/>
    <w:rsid w:val="00F82A49"/>
    <w:rsid w:val="00F85E87"/>
    <w:rsid w:val="00F90516"/>
    <w:rsid w:val="00F922B3"/>
    <w:rsid w:val="00FA0A34"/>
    <w:rsid w:val="00FB4C7E"/>
    <w:rsid w:val="00FC5713"/>
    <w:rsid w:val="00FE1E14"/>
    <w:rsid w:val="00FE6D48"/>
    <w:rsid w:val="00FF3462"/>
    <w:rsid w:val="00FF51C2"/>
    <w:rsid w:val="00FF6D3F"/>
    <w:rsid w:val="00FF74E0"/>
    <w:rsid w:val="00FF79ED"/>
    <w:rsid w:val="00FF7C4B"/>
    <w:rsid w:val="05B12BA1"/>
    <w:rsid w:val="14AA3A7E"/>
    <w:rsid w:val="2007163D"/>
    <w:rsid w:val="22AAF775"/>
    <w:rsid w:val="2438C7E6"/>
    <w:rsid w:val="47F4C646"/>
    <w:rsid w:val="4CBA3303"/>
    <w:rsid w:val="55EBA9A7"/>
    <w:rsid w:val="701FDDCF"/>
    <w:rsid w:val="7551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4AE592"/>
  <w15:docId w15:val="{2C6053C4-2476-494E-8EAE-905847D1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gibson\Documents\LYIT\2020_2021\a_Sem2\TeamProject\JournalTemplate\Week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554C9E-5B46-402F-93A4-F24134228B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Weekly-Project-Status-Report-10673_WORD.dotx</Template>
  <TotalTime>0</TotalTime>
  <Pages>1</Pages>
  <Words>232</Words>
  <Characters>1325</Characters>
  <Application>Microsoft Office Word</Application>
  <DocSecurity>4</DocSecurity>
  <Lines>11</Lines>
  <Paragraphs>3</Paragraphs>
  <ScaleCrop>false</ScaleCrop>
  <Company>Microsoft Corporation</Company>
  <LinksUpToDate>false</LinksUpToDate>
  <CharactersWithSpaces>1554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cp:lastModifiedBy>Daniel Gallagher - STUDENT</cp:lastModifiedBy>
  <cp:revision>88</cp:revision>
  <cp:lastPrinted>2018-12-12T04:33:00Z</cp:lastPrinted>
  <dcterms:created xsi:type="dcterms:W3CDTF">2023-01-27T17:42:00Z</dcterms:created>
  <dcterms:modified xsi:type="dcterms:W3CDTF">2023-03-16T16:09:00Z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