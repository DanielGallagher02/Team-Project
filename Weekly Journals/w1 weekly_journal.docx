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00541210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743"/>
              <w:gridCol w:w="3240"/>
              <w:gridCol w:w="850"/>
            </w:tblGrid>
            <w:tr w:rsidR="00541210" w:rsidRPr="005A0145" w14:paraId="6DB79C0A" w14:textId="77777777" w:rsidTr="00615789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00615789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1ED4468E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04B4610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1FE4EB9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5BA89F5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41210" w:rsidRPr="005A0145" w14:paraId="677A6B6C" w14:textId="77777777" w:rsidTr="003C748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079BFF6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49BF11B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5F5396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6EF625AC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3C748A" w:rsidRPr="005A0145" w14:paraId="01E3DA9F" w14:textId="77777777" w:rsidTr="00111074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5E780871" w14:textId="6BAD68EC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DE8BAB5" w14:textId="4216B03E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44F7B8F" w14:textId="29CA88C5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843F392" w14:textId="59EDBF50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11074" w:rsidRPr="005A0145" w14:paraId="09B93E83" w14:textId="77777777" w:rsidTr="00615789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2303FF8" w14:textId="018683F3" w:rsidR="00111074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013135E" w14:textId="7B74231F" w:rsidR="00111074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6DAC3CF" w14:textId="2F4CA0F9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1969AB2" w14:textId="29C82F2C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2080B534" w:rsidR="00541210" w:rsidRPr="005A0145" w:rsidRDefault="00111074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002D6378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6D59" w14:textId="2ABBAB7E" w:rsidR="00111074" w:rsidRPr="005A0145" w:rsidRDefault="00111074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Project Specification</w:t>
            </w: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002D6378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1CBA5CBB" w14:textId="74EA02F1" w:rsidR="00F625C2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Started Project Specifications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Everyone</w:t>
            </w:r>
          </w:p>
          <w:p w14:paraId="28705496" w14:textId="71EDF3B5" w:rsidR="00111074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Assigned the roles of each person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Oksana</w:t>
            </w:r>
          </w:p>
          <w:p w14:paraId="41BC90A7" w14:textId="4C4AFDB5" w:rsidR="00111074" w:rsidRDefault="00F66517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Discuss ideas of the project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Everyone</w:t>
            </w:r>
          </w:p>
          <w:p w14:paraId="0FBA14D1" w14:textId="51862ACF" w:rsidR="00955C66" w:rsidRDefault="00955C66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Use </w:t>
            </w:r>
            <w:r w:rsidR="00DD203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ase</w:t>
            </w:r>
            <w:r w:rsidR="00DD203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and Class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diagram</w:t>
            </w:r>
            <w:r w:rsidR="00DD203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D203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DD203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Oksana</w:t>
            </w:r>
          </w:p>
          <w:p w14:paraId="5A851650" w14:textId="458BD96B" w:rsidR="00CA1B75" w:rsidRDefault="00CA1B75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List the requirments of the application</w:t>
            </w:r>
            <w:r w:rsidR="0057455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57455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57455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</w:t>
            </w:r>
            <w:r w:rsidR="005E49D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and Eryk</w:t>
            </w:r>
          </w:p>
          <w:p w14:paraId="3464101F" w14:textId="34295273" w:rsidR="00CA1B75" w:rsidRDefault="00CA1B75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Timetable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B7212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Daniel</w:t>
            </w:r>
          </w:p>
          <w:p w14:paraId="276360FD" w14:textId="41B1750D" w:rsidR="00491239" w:rsidRDefault="00FF6D3F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Project Objective &amp; Project Requirements – Daniel </w:t>
            </w:r>
          </w:p>
          <w:p w14:paraId="56D17FCA" w14:textId="620E5636" w:rsidR="00C276F0" w:rsidRDefault="00BC27AD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Version Release plan – Donal</w:t>
            </w:r>
          </w:p>
          <w:p w14:paraId="0DA93200" w14:textId="77777777" w:rsidR="00111074" w:rsidRDefault="00C276F0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SQL Basic Database Design</w:t>
            </w:r>
            <w:r w:rsidR="00DD203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D203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DD203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Eryk </w:t>
            </w:r>
          </w:p>
          <w:p w14:paraId="467FFB6B" w14:textId="77777777" w:rsidR="00113525" w:rsidRDefault="00113525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5AA9BD07" w14:textId="77777777" w:rsidR="00113525" w:rsidRDefault="00113525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0E85DC28" w14:textId="36DD1635" w:rsidR="00113525" w:rsidRPr="005A0145" w:rsidRDefault="00113525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2BFAD4AA" w14:textId="100C08FA" w:rsidR="00F625C2" w:rsidRPr="005A0145" w:rsidRDefault="00D66B1B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Figuring out who was doing what</w:t>
            </w:r>
            <w:r w:rsidR="00CF3E9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039D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but we split the project into tasks and </w:t>
            </w:r>
            <w:r w:rsidR="00445FC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</w:t>
            </w:r>
            <w:r w:rsidR="00B039D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k</w:t>
            </w:r>
            <w:r w:rsidR="00445FC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="00B039D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ana gave everyone certain tasks to do as she is the project managaer. </w:t>
            </w: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9C4641D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470184E1" w:rsidR="00C21FB0" w:rsidRPr="005A0145" w:rsidRDefault="003B0FE3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Additional Work on the</w:t>
            </w:r>
            <w:r w:rsidR="00CA1B7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Project specification</w:t>
            </w:r>
          </w:p>
        </w:tc>
      </w:tr>
      <w:tr w:rsidR="00C21FB0" w:rsidRPr="005A0145" w14:paraId="48251906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26222E66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6BAAC9A4" w:rsidR="00C21FB0" w:rsidRPr="005A0145" w:rsidRDefault="00CA1B75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Research for hotel web design</w:t>
            </w:r>
          </w:p>
        </w:tc>
      </w:tr>
      <w:tr w:rsidR="00C21FB0" w:rsidRPr="005A0145" w14:paraId="104E7B4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452B5F49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57ACE1BF" w:rsidR="00C21FB0" w:rsidRPr="005A0145" w:rsidRDefault="006238B2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Rough i</w:t>
            </w:r>
            <w:r w:rsidR="0017719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deas for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serverside stuff and</w:t>
            </w:r>
            <w:r w:rsidR="0017719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CA1B7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SQL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Database</w:t>
            </w:r>
            <w:r w:rsidR="00CA1B7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for the hotel system</w:t>
            </w:r>
          </w:p>
        </w:tc>
      </w:tr>
      <w:tr w:rsidR="00C21FB0" w:rsidRPr="005A0145" w14:paraId="1230937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6D462632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15528322" w:rsidR="00C21FB0" w:rsidRPr="005A0145" w:rsidRDefault="00177191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Ideas for the</w:t>
            </w:r>
            <w:r w:rsidR="004B1A9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serverside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code</w:t>
            </w: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lastRenderedPageBreak/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77777777" w:rsidR="00197B97" w:rsidRPr="005A0145" w:rsidRDefault="00197B9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AC9B" w14:textId="77777777" w:rsidR="00DC1DE3" w:rsidRDefault="00DC1DE3" w:rsidP="00D4300C">
      <w:r>
        <w:separator/>
      </w:r>
    </w:p>
  </w:endnote>
  <w:endnote w:type="continuationSeparator" w:id="0">
    <w:p w14:paraId="021D0D97" w14:textId="77777777" w:rsidR="00DC1DE3" w:rsidRDefault="00DC1DE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C0FDA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7A35" w14:textId="77777777" w:rsidR="00DC1DE3" w:rsidRDefault="00DC1DE3" w:rsidP="00D4300C">
      <w:r>
        <w:separator/>
      </w:r>
    </w:p>
  </w:footnote>
  <w:footnote w:type="continuationSeparator" w:id="0">
    <w:p w14:paraId="3B5AF24D" w14:textId="77777777" w:rsidR="00DC1DE3" w:rsidRDefault="00DC1DE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US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56E4C"/>
    <w:rsid w:val="00062BFE"/>
    <w:rsid w:val="00063B41"/>
    <w:rsid w:val="0006750F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074"/>
    <w:rsid w:val="00111C4F"/>
    <w:rsid w:val="00112113"/>
    <w:rsid w:val="00113525"/>
    <w:rsid w:val="00121D51"/>
    <w:rsid w:val="00132FDE"/>
    <w:rsid w:val="00142A5D"/>
    <w:rsid w:val="001472A1"/>
    <w:rsid w:val="00155B44"/>
    <w:rsid w:val="00156D7F"/>
    <w:rsid w:val="00171DDB"/>
    <w:rsid w:val="001720F6"/>
    <w:rsid w:val="00177191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3578"/>
    <w:rsid w:val="001E63C8"/>
    <w:rsid w:val="00201B43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B0FE3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45FC4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B1A91"/>
    <w:rsid w:val="004B4C32"/>
    <w:rsid w:val="004D59AF"/>
    <w:rsid w:val="004E7C78"/>
    <w:rsid w:val="004F1A3A"/>
    <w:rsid w:val="004F4D53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74555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49D6"/>
    <w:rsid w:val="005E5BF6"/>
    <w:rsid w:val="005F5ABE"/>
    <w:rsid w:val="005F76AF"/>
    <w:rsid w:val="00607A0A"/>
    <w:rsid w:val="00614981"/>
    <w:rsid w:val="00621956"/>
    <w:rsid w:val="006238B2"/>
    <w:rsid w:val="00623C56"/>
    <w:rsid w:val="00626A50"/>
    <w:rsid w:val="006325E0"/>
    <w:rsid w:val="006550BA"/>
    <w:rsid w:val="00664BC7"/>
    <w:rsid w:val="0067736C"/>
    <w:rsid w:val="0068165D"/>
    <w:rsid w:val="0069082F"/>
    <w:rsid w:val="00691D78"/>
    <w:rsid w:val="00696FAA"/>
    <w:rsid w:val="006A16C4"/>
    <w:rsid w:val="006B00BA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0E5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555F9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C027C"/>
    <w:rsid w:val="008C59BA"/>
    <w:rsid w:val="008D0E20"/>
    <w:rsid w:val="008D5BD1"/>
    <w:rsid w:val="008E525C"/>
    <w:rsid w:val="008E6621"/>
    <w:rsid w:val="008F0F82"/>
    <w:rsid w:val="009060B2"/>
    <w:rsid w:val="009152A8"/>
    <w:rsid w:val="009212F2"/>
    <w:rsid w:val="00937A68"/>
    <w:rsid w:val="009419B0"/>
    <w:rsid w:val="00942BD8"/>
    <w:rsid w:val="00951F56"/>
    <w:rsid w:val="00955C66"/>
    <w:rsid w:val="00976532"/>
    <w:rsid w:val="00982B8C"/>
    <w:rsid w:val="009920A2"/>
    <w:rsid w:val="009A25CD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2AC6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AE4095"/>
    <w:rsid w:val="00B039DB"/>
    <w:rsid w:val="00B25C65"/>
    <w:rsid w:val="00B307B3"/>
    <w:rsid w:val="00B3180B"/>
    <w:rsid w:val="00B460B2"/>
    <w:rsid w:val="00B60E03"/>
    <w:rsid w:val="00B7212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27AD"/>
    <w:rsid w:val="00BC38F6"/>
    <w:rsid w:val="00BC7F9D"/>
    <w:rsid w:val="00C002CD"/>
    <w:rsid w:val="00C12C0B"/>
    <w:rsid w:val="00C21FB0"/>
    <w:rsid w:val="00C276F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F3E99"/>
    <w:rsid w:val="00D022DF"/>
    <w:rsid w:val="00D07BBB"/>
    <w:rsid w:val="00D105DB"/>
    <w:rsid w:val="00D147A9"/>
    <w:rsid w:val="00D15D56"/>
    <w:rsid w:val="00D15DEA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6B1B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1DE3"/>
    <w:rsid w:val="00DC3354"/>
    <w:rsid w:val="00DC681D"/>
    <w:rsid w:val="00DD2034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E3CF0"/>
    <w:rsid w:val="00EF3455"/>
    <w:rsid w:val="00EF654B"/>
    <w:rsid w:val="00EF7174"/>
    <w:rsid w:val="00F143AB"/>
    <w:rsid w:val="00F15867"/>
    <w:rsid w:val="00F433E9"/>
    <w:rsid w:val="00F51467"/>
    <w:rsid w:val="00F60090"/>
    <w:rsid w:val="00F61C92"/>
    <w:rsid w:val="00F625C2"/>
    <w:rsid w:val="00F66517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3462"/>
    <w:rsid w:val="00FF51C2"/>
    <w:rsid w:val="00FF6D3F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873beb7-5857-4685-be1f-d57550cc96cc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Weekly-Project-Status-Report-10673_WORD.dotx</Template>
  <TotalTime>102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Eryk Gloginski - STUDENT</cp:lastModifiedBy>
  <cp:revision>32</cp:revision>
  <cp:lastPrinted>2018-12-11T20:33:00Z</cp:lastPrinted>
  <dcterms:created xsi:type="dcterms:W3CDTF">2023-01-27T09:42:00Z</dcterms:created>
  <dcterms:modified xsi:type="dcterms:W3CDTF">2023-01-31T13:00:00Z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