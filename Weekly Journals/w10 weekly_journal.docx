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9566" w14:textId="77777777" w:rsidR="00847944" w:rsidRDefault="003A30E0" w:rsidP="000361A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14:paraId="7C8E4CBB" w14:textId="77777777"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14:paraId="5ABAA924" w14:textId="77777777" w:rsidTr="00541210">
        <w:tc>
          <w:tcPr>
            <w:tcW w:w="7735" w:type="dxa"/>
          </w:tcPr>
          <w:p w14:paraId="7A22AA99" w14:textId="77777777" w:rsidR="00541210" w:rsidRDefault="00541210" w:rsidP="00541210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676"/>
              <w:gridCol w:w="743"/>
              <w:gridCol w:w="3240"/>
              <w:gridCol w:w="850"/>
            </w:tblGrid>
            <w:tr w:rsidR="00541210" w:rsidRPr="005A0145" w14:paraId="6DB79C0A" w14:textId="77777777" w:rsidTr="00615789">
              <w:trPr>
                <w:trHeight w:val="384"/>
              </w:trPr>
              <w:tc>
                <w:tcPr>
                  <w:tcW w:w="268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1EF7BBC6" w14:textId="173F26E0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20EB6F14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03110512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3EFC3CD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="00541210" w:rsidRPr="005A0145" w14:paraId="7E091A5E" w14:textId="77777777" w:rsidTr="00615789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7EA0D7D" w14:textId="1ED4468E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291456F1" w14:textId="13802D9A" w:rsidR="00541210" w:rsidRPr="00521CB6" w:rsidRDefault="002D0DD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0C582FEC" w14:textId="1FE4EB92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E333871" w14:textId="3E58F8D8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41210" w:rsidRPr="005A0145" w14:paraId="677A6B6C" w14:textId="77777777" w:rsidTr="003C748A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E4587C0" w14:textId="079BFF64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0C75B77B" w14:textId="006A926E" w:rsidR="00541210" w:rsidRPr="00521CB6" w:rsidRDefault="002D0DD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B0C9E49" w14:textId="75F5396A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4E211DA0" w14:textId="764F546D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3C748A" w:rsidRPr="005A0145" w14:paraId="01E3DA9F" w14:textId="77777777" w:rsidTr="00111074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5E780871" w14:textId="6BAD68EC" w:rsidR="003C748A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3DE8BAB5" w14:textId="25A460D4" w:rsidR="003C748A" w:rsidRPr="00521CB6" w:rsidRDefault="00FC34D6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244F7B8F" w14:textId="29CA88C5" w:rsidR="003C748A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 Ginty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1843F392" w14:textId="5C66D142" w:rsidR="003C748A" w:rsidRPr="00521CB6" w:rsidRDefault="003C748A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111074" w:rsidRPr="005A0145" w14:paraId="09B93E83" w14:textId="77777777" w:rsidTr="00615789">
              <w:trPr>
                <w:trHeight w:val="418"/>
              </w:trPr>
              <w:tc>
                <w:tcPr>
                  <w:tcW w:w="268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2303FF8" w14:textId="018683F3" w:rsidR="00111074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McGinty</w:t>
                  </w:r>
                </w:p>
              </w:tc>
              <w:tc>
                <w:tcPr>
                  <w:tcW w:w="70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013135E" w14:textId="747D96EF" w:rsidR="00111074" w:rsidRPr="00521CB6" w:rsidRDefault="002D0DD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36DAC3CF" w14:textId="2F4CA0F9" w:rsidR="00111074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851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1969AB2" w14:textId="6F76ADF6" w:rsidR="00111074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1D46AA2E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</w:tcPr>
          <w:p w14:paraId="3AFB64D4" w14:textId="77777777" w:rsidR="00541210" w:rsidRDefault="00541210"/>
          <w:p w14:paraId="5957F9BF" w14:textId="77777777" w:rsidR="00541210" w:rsidRDefault="00541210" w:rsidP="002F6674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18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="00541210" w:rsidRPr="005A0145" w14:paraId="688DE488" w14:textId="77777777" w:rsidTr="002F6674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14:paraId="1F150156" w14:textId="77777777" w:rsidR="00541210" w:rsidRPr="001C39AD" w:rsidRDefault="00541210" w:rsidP="002F667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14:paraId="03E0F7C5" w14:textId="10AE8F78" w:rsidR="00541210" w:rsidRPr="005A0145" w:rsidRDefault="00D069CF" w:rsidP="002F6674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</w:tr>
          </w:tbl>
          <w:p w14:paraId="26851671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45F7BDD8" w14:textId="77777777" w:rsidR="00541210" w:rsidRDefault="00541210" w:rsidP="00B460B2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14:paraId="4C3AD34C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14:paraId="07C8DD8F" w14:textId="77777777" w:rsidR="001C61A0" w:rsidRPr="001C61A0" w:rsidRDefault="001D3578" w:rsidP="001C61A0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5A0145" w14:paraId="52B7C43A" w14:textId="77777777" w:rsidTr="002D6378">
        <w:trPr>
          <w:trHeight w:val="1225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7D506DC0" w14:textId="0319887C" w:rsidR="00111074" w:rsidRDefault="007A1EFD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Password help </w:t>
            </w:r>
            <w:r w:rsidR="00F20FA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button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aswell as see the password u are entering</w:t>
            </w:r>
            <w:r w:rsidR="0040650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EA4BC7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  <w:r w:rsidR="0040650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C7523C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Daniel</w:t>
            </w:r>
          </w:p>
          <w:p w14:paraId="2CA13C68" w14:textId="4BB30ADF" w:rsidR="00EA4BC7" w:rsidRDefault="00EA4BC7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Get the bill of the reservation – Daniel</w:t>
            </w:r>
          </w:p>
          <w:p w14:paraId="78A1C506" w14:textId="653F8220" w:rsidR="00246CF0" w:rsidRDefault="00246CF0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Add images for rooms.</w:t>
            </w:r>
            <w:r w:rsidR="00B44295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- Oksana</w:t>
            </w:r>
          </w:p>
          <w:p w14:paraId="0323EDD2" w14:textId="2029FF50" w:rsidR="00406503" w:rsidRDefault="00406503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Some more input validation</w:t>
            </w:r>
            <w:r w:rsidR="00F20FA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  <w:r w:rsidR="00D567C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A32F3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  <w:r w:rsidR="00D567C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Donal</w:t>
            </w:r>
          </w:p>
          <w:p w14:paraId="06346560" w14:textId="52828524" w:rsidR="00043C9D" w:rsidRDefault="00043C9D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</w:t>
            </w:r>
            <w:r w:rsidR="00FC139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ate Page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– Oksana</w:t>
            </w:r>
          </w:p>
          <w:p w14:paraId="7D2F19EC" w14:textId="5A342E64" w:rsidR="00043C9D" w:rsidRDefault="00F6383D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Restaurant menu - Oksana</w:t>
            </w:r>
          </w:p>
          <w:p w14:paraId="3500C8B6" w14:textId="0E8F07C6" w:rsidR="00A32F30" w:rsidRDefault="00A32F30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Only display current</w:t>
            </w:r>
            <w:r w:rsidR="00043C9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extras and checkins - Donal</w:t>
            </w:r>
          </w:p>
          <w:p w14:paraId="34C294AA" w14:textId="30C6CAEF" w:rsidR="00F20FAB" w:rsidRDefault="00F20FAB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Customers can only add extra if they are checked in.</w:t>
            </w:r>
            <w:r w:rsidR="00D567C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- Donal</w:t>
            </w:r>
          </w:p>
          <w:p w14:paraId="1E3D1C9E" w14:textId="1531B41F" w:rsidR="00F20FAB" w:rsidRDefault="00A9072C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Drop down bar for extras with a certain price for each. Date when they want it. Should </w:t>
            </w:r>
            <w:r w:rsidR="00D85437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be in between when for their check and check out. </w:t>
            </w:r>
            <w:r w:rsidR="00B44295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 Donal</w:t>
            </w:r>
          </w:p>
          <w:p w14:paraId="7C64D1A9" w14:textId="7E442985" w:rsidR="00D85437" w:rsidRDefault="009F6257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Change description for each room.</w:t>
            </w:r>
            <w:r w:rsidR="00D567C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- </w:t>
            </w:r>
            <w:r w:rsidR="00B44295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Eryk</w:t>
            </w:r>
          </w:p>
          <w:p w14:paraId="27479647" w14:textId="75790D33" w:rsidR="00226D25" w:rsidRDefault="009F6257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Try and get the email working </w:t>
            </w:r>
            <w:r w:rsidR="00C107E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– Donal </w:t>
            </w:r>
            <w:r w:rsidR="001B046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, Daniel</w:t>
            </w:r>
          </w:p>
          <w:p w14:paraId="08585121" w14:textId="77777777" w:rsidR="00F116C1" w:rsidRDefault="00A32F30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Updating extra table- </w:t>
            </w:r>
            <w:r w:rsidR="00F6383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Donal</w:t>
            </w:r>
          </w:p>
          <w:p w14:paraId="3616CAFA" w14:textId="4955932B" w:rsidR="00457BF9" w:rsidRDefault="00457BF9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St</w:t>
            </w:r>
            <w:r w:rsidR="00F116C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yling for staff hub – Oksana</w:t>
            </w:r>
          </w:p>
          <w:p w14:paraId="3F582ED5" w14:textId="7B4373F0" w:rsidR="00F116C1" w:rsidRDefault="00F116C1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Styling for each of the </w:t>
            </w:r>
            <w:r w:rsidR="000617E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option</w:t>
            </w:r>
            <w:r w:rsidR="00F52805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s in the staff hub </w:t>
            </w:r>
            <w:r w:rsidR="00FA6C8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  <w:r w:rsidR="00F52805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Oksana</w:t>
            </w:r>
          </w:p>
          <w:p w14:paraId="619A2452" w14:textId="68ECFB2B" w:rsidR="00FA6C86" w:rsidRDefault="00D47A47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Help out with things if people are stuck – Eyrk </w:t>
            </w:r>
          </w:p>
          <w:p w14:paraId="3FE86D59" w14:textId="67B728B6" w:rsidR="00246CF0" w:rsidRPr="005A0145" w:rsidRDefault="00246CF0" w:rsidP="007A1EF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6EEFB730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14:paraId="7D53AFA2" w14:textId="77777777" w:rsidR="001C61A0" w:rsidRPr="001C61A0" w:rsidRDefault="00836785" w:rsidP="001C61A0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5A0145" w14:paraId="405B9936" w14:textId="77777777" w:rsidTr="002D6378">
        <w:trPr>
          <w:trHeight w:val="144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15F91829" w14:textId="0993543F" w:rsidR="00CA1B75" w:rsidRDefault="00CD7F87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Styled the Check in and check out page - Daniel</w:t>
            </w:r>
          </w:p>
          <w:p w14:paraId="309FD97E" w14:textId="34FC9C2D" w:rsidR="00CD7F87" w:rsidRDefault="00CD7F87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Styled the customerHub</w:t>
            </w:r>
            <w:r w:rsidR="001653D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pages </w:t>
            </w:r>
            <w:r w:rsidR="00603ED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buttons </w:t>
            </w:r>
            <w:r w:rsidR="008953A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and input fields - Daniel</w:t>
            </w:r>
          </w:p>
          <w:p w14:paraId="5D393821" w14:textId="25A46BCE" w:rsidR="00111074" w:rsidRDefault="007868B9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A good bit of </w:t>
            </w:r>
            <w:r w:rsidR="008953A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Input validation </w:t>
            </w:r>
            <w:r w:rsidR="0040650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– Donal </w:t>
            </w:r>
            <w:r w:rsidR="008953A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E85DC28" w14:textId="4123FD54" w:rsidR="00111074" w:rsidRPr="005A0145" w:rsidRDefault="00111074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15118CAE" w14:textId="77777777" w:rsidR="0068165D" w:rsidRDefault="0068165D" w:rsidP="00C613DF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14:paraId="5D4E9D71" w14:textId="77777777" w:rsidR="0068165D" w:rsidRPr="001C61A0" w:rsidRDefault="0068165D" w:rsidP="0068165D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68165D" w:rsidRPr="005A0145" w14:paraId="50BD44B7" w14:textId="77777777" w:rsidTr="002D6378">
        <w:trPr>
          <w:trHeight w:val="148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2BFAD4AA" w14:textId="05A47C90" w:rsidR="00F625C2" w:rsidRPr="005A0145" w:rsidRDefault="008D57F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Sending an email to the custome</w:t>
            </w:r>
            <w:r w:rsidR="000F6DD7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 basically the bill</w:t>
            </w:r>
            <w:r w:rsidR="00FC139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</w:tbl>
    <w:p w14:paraId="0801FAD9" w14:textId="77777777" w:rsidR="00AE4095" w:rsidRPr="003C0586" w:rsidRDefault="00AE4095" w:rsidP="00AE4095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="00C21FB0" w:rsidRPr="005A0145" w14:paraId="4A73609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F010C8E" w14:textId="77777777" w:rsidR="00C21FB0" w:rsidRPr="003672D0" w:rsidRDefault="00874078" w:rsidP="008A739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64B867D" w14:textId="77777777" w:rsidR="00C21FB0" w:rsidRPr="003672D0" w:rsidRDefault="00C21FB0" w:rsidP="00615789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C21FB0" w:rsidRPr="005A0145" w14:paraId="3FD8C53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E8D4D" w14:textId="39C4641D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Daniel Gallagher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F9F23" w14:textId="7AB67222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C21FB0" w:rsidRPr="005A0145" w14:paraId="48251906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30ECB" w14:textId="26222E66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lastRenderedPageBreak/>
              <w:t>Oksana Aleksandrovica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2B81F3" w14:textId="4EB46C95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C21FB0" w:rsidRPr="005A0145" w14:paraId="104E7B4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DDB89" w14:textId="452B5F49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Eryk </w:t>
            </w:r>
            <w:r w:rsidR="0078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Gloginski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1C073D" w14:textId="1DC2A158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C21FB0" w:rsidRPr="005A0145" w14:paraId="1230937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C8E57" w14:textId="6D462632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Donal Mc Ginty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D6BE3" w14:textId="16177A7C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6C97332C" w14:textId="77777777" w:rsidR="00197B97" w:rsidRDefault="00197B9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Comments</w:t>
      </w:r>
    </w:p>
    <w:p w14:paraId="7F9301A0" w14:textId="77777777" w:rsidR="00197B97" w:rsidRPr="001C61A0" w:rsidRDefault="00197B97" w:rsidP="00197B9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97B97" w:rsidRPr="005A0145" w14:paraId="63B09B93" w14:textId="77777777" w:rsidTr="003C748A">
        <w:trPr>
          <w:trHeight w:val="1067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5B2493E" w14:textId="3206C093" w:rsidR="00197B97" w:rsidRPr="005A0145" w:rsidRDefault="005D5CB3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Bill </w:t>
            </w:r>
            <w:r w:rsidR="00D363BA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363BA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See it when u log in as a customer. Extras get added on to the bill. </w:t>
            </w:r>
          </w:p>
        </w:tc>
      </w:tr>
    </w:tbl>
    <w:p w14:paraId="094D3E42" w14:textId="77777777" w:rsidR="005A0145" w:rsidRPr="001D0BF0" w:rsidRDefault="005A0145" w:rsidP="0006750F">
      <w:pPr>
        <w:rPr>
          <w:rFonts w:cs="Arial"/>
          <w:sz w:val="36"/>
        </w:rPr>
      </w:pPr>
    </w:p>
    <w:sectPr w:rsidR="005A0145" w:rsidRPr="001D0BF0" w:rsidSect="0006750F">
      <w:footerReference w:type="even" r:id="rId11"/>
      <w:footerReference w:type="default" r:id="rId12"/>
      <w:pgSz w:w="12240" w:h="15840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AAC9B" w14:textId="77777777" w:rsidR="00DC1DE3" w:rsidRDefault="00DC1DE3" w:rsidP="00D4300C">
      <w:r>
        <w:separator/>
      </w:r>
    </w:p>
  </w:endnote>
  <w:endnote w:type="continuationSeparator" w:id="0">
    <w:p w14:paraId="021D0D97" w14:textId="77777777" w:rsidR="00DC1DE3" w:rsidRDefault="00DC1DE3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0981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2C0FDA" w14:textId="77777777" w:rsidR="002218D2" w:rsidRDefault="002218D2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68F27E" w14:textId="77777777" w:rsidR="002218D2" w:rsidRDefault="002218D2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5508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7A35" w14:textId="77777777" w:rsidR="00DC1DE3" w:rsidRDefault="00DC1DE3" w:rsidP="00D4300C">
      <w:r>
        <w:separator/>
      </w:r>
    </w:p>
  </w:footnote>
  <w:footnote w:type="continuationSeparator" w:id="0">
    <w:p w14:paraId="3B5AF24D" w14:textId="77777777" w:rsidR="00DC1DE3" w:rsidRDefault="00DC1DE3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524962">
    <w:abstractNumId w:val="9"/>
  </w:num>
  <w:num w:numId="2" w16cid:durableId="1571892392">
    <w:abstractNumId w:val="8"/>
  </w:num>
  <w:num w:numId="3" w16cid:durableId="1918250862">
    <w:abstractNumId w:val="7"/>
  </w:num>
  <w:num w:numId="4" w16cid:durableId="31197957">
    <w:abstractNumId w:val="6"/>
  </w:num>
  <w:num w:numId="5" w16cid:durableId="2128157348">
    <w:abstractNumId w:val="5"/>
  </w:num>
  <w:num w:numId="6" w16cid:durableId="1914074502">
    <w:abstractNumId w:val="4"/>
  </w:num>
  <w:num w:numId="7" w16cid:durableId="1923106431">
    <w:abstractNumId w:val="3"/>
  </w:num>
  <w:num w:numId="8" w16cid:durableId="90929956">
    <w:abstractNumId w:val="2"/>
  </w:num>
  <w:num w:numId="9" w16cid:durableId="1591499859">
    <w:abstractNumId w:val="1"/>
  </w:num>
  <w:num w:numId="10" w16cid:durableId="2041347998">
    <w:abstractNumId w:val="0"/>
  </w:num>
  <w:num w:numId="11" w16cid:durableId="1215655747">
    <w:abstractNumId w:val="24"/>
  </w:num>
  <w:num w:numId="12" w16cid:durableId="1616984694">
    <w:abstractNumId w:val="34"/>
  </w:num>
  <w:num w:numId="13" w16cid:durableId="1844003324">
    <w:abstractNumId w:val="33"/>
  </w:num>
  <w:num w:numId="14" w16cid:durableId="610477525">
    <w:abstractNumId w:val="20"/>
  </w:num>
  <w:num w:numId="15" w16cid:durableId="758864857">
    <w:abstractNumId w:val="16"/>
  </w:num>
  <w:num w:numId="16" w16cid:durableId="376703811">
    <w:abstractNumId w:val="23"/>
  </w:num>
  <w:num w:numId="17" w16cid:durableId="1657565389">
    <w:abstractNumId w:val="29"/>
  </w:num>
  <w:num w:numId="18" w16cid:durableId="1038697170">
    <w:abstractNumId w:val="28"/>
  </w:num>
  <w:num w:numId="19" w16cid:durableId="554896617">
    <w:abstractNumId w:val="13"/>
  </w:num>
  <w:num w:numId="20" w16cid:durableId="247082145">
    <w:abstractNumId w:val="14"/>
  </w:num>
  <w:num w:numId="21" w16cid:durableId="736561548">
    <w:abstractNumId w:val="25"/>
  </w:num>
  <w:num w:numId="22" w16cid:durableId="2054578868">
    <w:abstractNumId w:val="17"/>
  </w:num>
  <w:num w:numId="23" w16cid:durableId="828209823">
    <w:abstractNumId w:val="15"/>
  </w:num>
  <w:num w:numId="24" w16cid:durableId="1124039813">
    <w:abstractNumId w:val="10"/>
  </w:num>
  <w:num w:numId="25" w16cid:durableId="1896775394">
    <w:abstractNumId w:val="26"/>
  </w:num>
  <w:num w:numId="26" w16cid:durableId="556625602">
    <w:abstractNumId w:val="27"/>
  </w:num>
  <w:num w:numId="27" w16cid:durableId="696663553">
    <w:abstractNumId w:val="32"/>
  </w:num>
  <w:num w:numId="28" w16cid:durableId="593630481">
    <w:abstractNumId w:val="35"/>
  </w:num>
  <w:num w:numId="29" w16cid:durableId="2018264841">
    <w:abstractNumId w:val="18"/>
  </w:num>
  <w:num w:numId="30" w16cid:durableId="523248018">
    <w:abstractNumId w:val="30"/>
  </w:num>
  <w:num w:numId="31" w16cid:durableId="459885323">
    <w:abstractNumId w:val="11"/>
  </w:num>
  <w:num w:numId="32" w16cid:durableId="2105831991">
    <w:abstractNumId w:val="31"/>
  </w:num>
  <w:num w:numId="33" w16cid:durableId="1804427077">
    <w:abstractNumId w:val="22"/>
  </w:num>
  <w:num w:numId="34" w16cid:durableId="238173018">
    <w:abstractNumId w:val="36"/>
  </w:num>
  <w:num w:numId="35" w16cid:durableId="1946182775">
    <w:abstractNumId w:val="19"/>
  </w:num>
  <w:num w:numId="36" w16cid:durableId="1437600395">
    <w:abstractNumId w:val="12"/>
  </w:num>
  <w:num w:numId="37" w16cid:durableId="5753610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IE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42B8F"/>
    <w:rsid w:val="00043C9D"/>
    <w:rsid w:val="00056A20"/>
    <w:rsid w:val="00056E4C"/>
    <w:rsid w:val="000617E9"/>
    <w:rsid w:val="00062BFE"/>
    <w:rsid w:val="00063B41"/>
    <w:rsid w:val="0006750F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DD7"/>
    <w:rsid w:val="000F6F8D"/>
    <w:rsid w:val="00111074"/>
    <w:rsid w:val="00111C4F"/>
    <w:rsid w:val="00112113"/>
    <w:rsid w:val="00121D51"/>
    <w:rsid w:val="001223F6"/>
    <w:rsid w:val="00132FDE"/>
    <w:rsid w:val="00142A5D"/>
    <w:rsid w:val="001472A1"/>
    <w:rsid w:val="00155B44"/>
    <w:rsid w:val="00156D7F"/>
    <w:rsid w:val="001653DB"/>
    <w:rsid w:val="00171DDB"/>
    <w:rsid w:val="001720F6"/>
    <w:rsid w:val="00177191"/>
    <w:rsid w:val="00177F32"/>
    <w:rsid w:val="001962A6"/>
    <w:rsid w:val="001978E0"/>
    <w:rsid w:val="00197B97"/>
    <w:rsid w:val="00197E3B"/>
    <w:rsid w:val="001A6E4B"/>
    <w:rsid w:val="001B0469"/>
    <w:rsid w:val="001B1353"/>
    <w:rsid w:val="001C28B8"/>
    <w:rsid w:val="001C39AD"/>
    <w:rsid w:val="001C61A0"/>
    <w:rsid w:val="001C7751"/>
    <w:rsid w:val="001D0BF0"/>
    <w:rsid w:val="001D1964"/>
    <w:rsid w:val="001D3578"/>
    <w:rsid w:val="001E63C8"/>
    <w:rsid w:val="00201B43"/>
    <w:rsid w:val="002152A4"/>
    <w:rsid w:val="00217102"/>
    <w:rsid w:val="002218D2"/>
    <w:rsid w:val="00222BA1"/>
    <w:rsid w:val="00226D25"/>
    <w:rsid w:val="00246A17"/>
    <w:rsid w:val="00246CF0"/>
    <w:rsid w:val="00247CBE"/>
    <w:rsid w:val="002507EE"/>
    <w:rsid w:val="00251320"/>
    <w:rsid w:val="00252249"/>
    <w:rsid w:val="0025708E"/>
    <w:rsid w:val="00265E42"/>
    <w:rsid w:val="00276F2A"/>
    <w:rsid w:val="0028245F"/>
    <w:rsid w:val="002830CA"/>
    <w:rsid w:val="00294609"/>
    <w:rsid w:val="00294DC4"/>
    <w:rsid w:val="002A17D8"/>
    <w:rsid w:val="002A3BEA"/>
    <w:rsid w:val="002A45FC"/>
    <w:rsid w:val="002A4915"/>
    <w:rsid w:val="002B1D6A"/>
    <w:rsid w:val="002B5D26"/>
    <w:rsid w:val="002D0DD9"/>
    <w:rsid w:val="002D38C6"/>
    <w:rsid w:val="002D6378"/>
    <w:rsid w:val="002E4407"/>
    <w:rsid w:val="002F23D3"/>
    <w:rsid w:val="002F2C0D"/>
    <w:rsid w:val="002F39CD"/>
    <w:rsid w:val="002F6674"/>
    <w:rsid w:val="002F7A64"/>
    <w:rsid w:val="00303C60"/>
    <w:rsid w:val="00341A03"/>
    <w:rsid w:val="00343CF7"/>
    <w:rsid w:val="0036274A"/>
    <w:rsid w:val="0036595F"/>
    <w:rsid w:val="003672D0"/>
    <w:rsid w:val="003739FB"/>
    <w:rsid w:val="003758D7"/>
    <w:rsid w:val="00376B04"/>
    <w:rsid w:val="00383D3C"/>
    <w:rsid w:val="0039371B"/>
    <w:rsid w:val="00394B8A"/>
    <w:rsid w:val="003A167F"/>
    <w:rsid w:val="003A1DE6"/>
    <w:rsid w:val="003A30E0"/>
    <w:rsid w:val="003B0FE3"/>
    <w:rsid w:val="003C0586"/>
    <w:rsid w:val="003C25DB"/>
    <w:rsid w:val="003C748A"/>
    <w:rsid w:val="003D28EE"/>
    <w:rsid w:val="003D5B08"/>
    <w:rsid w:val="003E5909"/>
    <w:rsid w:val="003F787D"/>
    <w:rsid w:val="003F799C"/>
    <w:rsid w:val="00400C0D"/>
    <w:rsid w:val="0040366B"/>
    <w:rsid w:val="00403AF0"/>
    <w:rsid w:val="00406503"/>
    <w:rsid w:val="00422668"/>
    <w:rsid w:val="00434271"/>
    <w:rsid w:val="00436154"/>
    <w:rsid w:val="004368CD"/>
    <w:rsid w:val="0044419E"/>
    <w:rsid w:val="00445FC4"/>
    <w:rsid w:val="00451E0D"/>
    <w:rsid w:val="00453DF4"/>
    <w:rsid w:val="0045552B"/>
    <w:rsid w:val="0045680E"/>
    <w:rsid w:val="00457BF9"/>
    <w:rsid w:val="004630AB"/>
    <w:rsid w:val="00466D5B"/>
    <w:rsid w:val="004721B9"/>
    <w:rsid w:val="00472ADF"/>
    <w:rsid w:val="00482909"/>
    <w:rsid w:val="00483632"/>
    <w:rsid w:val="00491059"/>
    <w:rsid w:val="00491239"/>
    <w:rsid w:val="00492BF1"/>
    <w:rsid w:val="00493BCE"/>
    <w:rsid w:val="004952F9"/>
    <w:rsid w:val="004965BD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21CB6"/>
    <w:rsid w:val="00531F82"/>
    <w:rsid w:val="00535D78"/>
    <w:rsid w:val="00541210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5CB3"/>
    <w:rsid w:val="005D6028"/>
    <w:rsid w:val="005E2CD8"/>
    <w:rsid w:val="005E5BF6"/>
    <w:rsid w:val="005F5ABE"/>
    <w:rsid w:val="005F76AF"/>
    <w:rsid w:val="00603ED2"/>
    <w:rsid w:val="00607A0A"/>
    <w:rsid w:val="00614981"/>
    <w:rsid w:val="00621956"/>
    <w:rsid w:val="00623C56"/>
    <w:rsid w:val="00626A50"/>
    <w:rsid w:val="006325E0"/>
    <w:rsid w:val="006550BA"/>
    <w:rsid w:val="00664BC7"/>
    <w:rsid w:val="0067736C"/>
    <w:rsid w:val="0068165D"/>
    <w:rsid w:val="0069082F"/>
    <w:rsid w:val="00691D78"/>
    <w:rsid w:val="00696FAA"/>
    <w:rsid w:val="006A16C4"/>
    <w:rsid w:val="006B00BA"/>
    <w:rsid w:val="006B5ECE"/>
    <w:rsid w:val="006B6267"/>
    <w:rsid w:val="006C1052"/>
    <w:rsid w:val="006C2928"/>
    <w:rsid w:val="006C66DE"/>
    <w:rsid w:val="006D359B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0E51"/>
    <w:rsid w:val="0078197E"/>
    <w:rsid w:val="007868B9"/>
    <w:rsid w:val="007874B8"/>
    <w:rsid w:val="007919FA"/>
    <w:rsid w:val="00796CE2"/>
    <w:rsid w:val="007A1EFD"/>
    <w:rsid w:val="007A235B"/>
    <w:rsid w:val="007A782A"/>
    <w:rsid w:val="007B348F"/>
    <w:rsid w:val="007B7937"/>
    <w:rsid w:val="007C5326"/>
    <w:rsid w:val="007D591A"/>
    <w:rsid w:val="007D72F0"/>
    <w:rsid w:val="007F08AA"/>
    <w:rsid w:val="007F09EE"/>
    <w:rsid w:val="007F3EB8"/>
    <w:rsid w:val="0080195E"/>
    <w:rsid w:val="0081690B"/>
    <w:rsid w:val="008202AC"/>
    <w:rsid w:val="0082432F"/>
    <w:rsid w:val="00827F6D"/>
    <w:rsid w:val="008350B3"/>
    <w:rsid w:val="00836785"/>
    <w:rsid w:val="008371AB"/>
    <w:rsid w:val="00847944"/>
    <w:rsid w:val="00863730"/>
    <w:rsid w:val="00874078"/>
    <w:rsid w:val="00877983"/>
    <w:rsid w:val="0088043B"/>
    <w:rsid w:val="00882563"/>
    <w:rsid w:val="0088623D"/>
    <w:rsid w:val="00890E7D"/>
    <w:rsid w:val="00891F3C"/>
    <w:rsid w:val="008953A4"/>
    <w:rsid w:val="00896E33"/>
    <w:rsid w:val="008A7396"/>
    <w:rsid w:val="008C027C"/>
    <w:rsid w:val="008C59BA"/>
    <w:rsid w:val="008D0E20"/>
    <w:rsid w:val="008D57F4"/>
    <w:rsid w:val="008D5BD1"/>
    <w:rsid w:val="008E525C"/>
    <w:rsid w:val="008E6621"/>
    <w:rsid w:val="008F0F82"/>
    <w:rsid w:val="009060B2"/>
    <w:rsid w:val="009152A8"/>
    <w:rsid w:val="009212F2"/>
    <w:rsid w:val="00937A68"/>
    <w:rsid w:val="009419B0"/>
    <w:rsid w:val="00942BD8"/>
    <w:rsid w:val="00951F56"/>
    <w:rsid w:val="00955C66"/>
    <w:rsid w:val="00976532"/>
    <w:rsid w:val="00982B8C"/>
    <w:rsid w:val="009920A2"/>
    <w:rsid w:val="009A25CD"/>
    <w:rsid w:val="009A73C4"/>
    <w:rsid w:val="009B70C8"/>
    <w:rsid w:val="009C2E35"/>
    <w:rsid w:val="009C4A1E"/>
    <w:rsid w:val="009C4A98"/>
    <w:rsid w:val="009C6682"/>
    <w:rsid w:val="009D6BB1"/>
    <w:rsid w:val="009E31FD"/>
    <w:rsid w:val="009E3D23"/>
    <w:rsid w:val="009E41ED"/>
    <w:rsid w:val="009E6E26"/>
    <w:rsid w:val="009E71D3"/>
    <w:rsid w:val="009F028C"/>
    <w:rsid w:val="009F3EC8"/>
    <w:rsid w:val="009F6257"/>
    <w:rsid w:val="009F75D0"/>
    <w:rsid w:val="00A06691"/>
    <w:rsid w:val="00A12C16"/>
    <w:rsid w:val="00A2037C"/>
    <w:rsid w:val="00A27BFC"/>
    <w:rsid w:val="00A32F30"/>
    <w:rsid w:val="00A6224F"/>
    <w:rsid w:val="00A6738D"/>
    <w:rsid w:val="00A673D6"/>
    <w:rsid w:val="00A673D8"/>
    <w:rsid w:val="00A73209"/>
    <w:rsid w:val="00A9072C"/>
    <w:rsid w:val="00A91DEA"/>
    <w:rsid w:val="00A94033"/>
    <w:rsid w:val="00A95536"/>
    <w:rsid w:val="00AA2655"/>
    <w:rsid w:val="00AA7559"/>
    <w:rsid w:val="00AB1F2A"/>
    <w:rsid w:val="00AC13B3"/>
    <w:rsid w:val="00AE1A89"/>
    <w:rsid w:val="00AE4095"/>
    <w:rsid w:val="00B039DB"/>
    <w:rsid w:val="00B25C65"/>
    <w:rsid w:val="00B307B3"/>
    <w:rsid w:val="00B3180B"/>
    <w:rsid w:val="00B44295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27AD"/>
    <w:rsid w:val="00BC38F6"/>
    <w:rsid w:val="00BC7F9D"/>
    <w:rsid w:val="00C002CD"/>
    <w:rsid w:val="00C107E0"/>
    <w:rsid w:val="00C12C0B"/>
    <w:rsid w:val="00C21FB0"/>
    <w:rsid w:val="00C40DB1"/>
    <w:rsid w:val="00C425A7"/>
    <w:rsid w:val="00C479CE"/>
    <w:rsid w:val="00C50D78"/>
    <w:rsid w:val="00C511D8"/>
    <w:rsid w:val="00C60A1F"/>
    <w:rsid w:val="00C60B0A"/>
    <w:rsid w:val="00C613DF"/>
    <w:rsid w:val="00C75002"/>
    <w:rsid w:val="00C7523C"/>
    <w:rsid w:val="00C82F85"/>
    <w:rsid w:val="00C83AA7"/>
    <w:rsid w:val="00C86A66"/>
    <w:rsid w:val="00C904AE"/>
    <w:rsid w:val="00C92568"/>
    <w:rsid w:val="00C92F28"/>
    <w:rsid w:val="00C955A4"/>
    <w:rsid w:val="00C95696"/>
    <w:rsid w:val="00CA1B75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D7F87"/>
    <w:rsid w:val="00CE2699"/>
    <w:rsid w:val="00CF3E99"/>
    <w:rsid w:val="00D022DF"/>
    <w:rsid w:val="00D069CF"/>
    <w:rsid w:val="00D07BBB"/>
    <w:rsid w:val="00D105DB"/>
    <w:rsid w:val="00D147A9"/>
    <w:rsid w:val="00D15D56"/>
    <w:rsid w:val="00D229DB"/>
    <w:rsid w:val="00D2319A"/>
    <w:rsid w:val="00D25716"/>
    <w:rsid w:val="00D2644E"/>
    <w:rsid w:val="00D26580"/>
    <w:rsid w:val="00D363BA"/>
    <w:rsid w:val="00D414F8"/>
    <w:rsid w:val="00D4300C"/>
    <w:rsid w:val="00D47A47"/>
    <w:rsid w:val="00D567CD"/>
    <w:rsid w:val="00D60874"/>
    <w:rsid w:val="00D64767"/>
    <w:rsid w:val="00D660EC"/>
    <w:rsid w:val="00D66B1B"/>
    <w:rsid w:val="00D675F4"/>
    <w:rsid w:val="00D7230F"/>
    <w:rsid w:val="00D82ADF"/>
    <w:rsid w:val="00D85437"/>
    <w:rsid w:val="00D87C25"/>
    <w:rsid w:val="00D90B36"/>
    <w:rsid w:val="00DA3D45"/>
    <w:rsid w:val="00DB1AE1"/>
    <w:rsid w:val="00DB451E"/>
    <w:rsid w:val="00DB5E64"/>
    <w:rsid w:val="00DC071E"/>
    <w:rsid w:val="00DC1DE3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2374"/>
    <w:rsid w:val="00E75137"/>
    <w:rsid w:val="00E8348B"/>
    <w:rsid w:val="00E83F63"/>
    <w:rsid w:val="00E85774"/>
    <w:rsid w:val="00E85804"/>
    <w:rsid w:val="00E91503"/>
    <w:rsid w:val="00EA27F1"/>
    <w:rsid w:val="00EA4242"/>
    <w:rsid w:val="00EA4BC7"/>
    <w:rsid w:val="00EB23F8"/>
    <w:rsid w:val="00EB6FD8"/>
    <w:rsid w:val="00ED1D65"/>
    <w:rsid w:val="00EE3CF0"/>
    <w:rsid w:val="00EF3455"/>
    <w:rsid w:val="00EF654B"/>
    <w:rsid w:val="00EF7174"/>
    <w:rsid w:val="00F116C1"/>
    <w:rsid w:val="00F143AB"/>
    <w:rsid w:val="00F15867"/>
    <w:rsid w:val="00F20FAB"/>
    <w:rsid w:val="00F433E9"/>
    <w:rsid w:val="00F51467"/>
    <w:rsid w:val="00F52805"/>
    <w:rsid w:val="00F60090"/>
    <w:rsid w:val="00F61C92"/>
    <w:rsid w:val="00F625C2"/>
    <w:rsid w:val="00F6383D"/>
    <w:rsid w:val="00F66517"/>
    <w:rsid w:val="00F7606F"/>
    <w:rsid w:val="00F82A49"/>
    <w:rsid w:val="00F85E87"/>
    <w:rsid w:val="00F90516"/>
    <w:rsid w:val="00F922B3"/>
    <w:rsid w:val="00FA6C86"/>
    <w:rsid w:val="00FB4C7E"/>
    <w:rsid w:val="00FC1393"/>
    <w:rsid w:val="00FC34D6"/>
    <w:rsid w:val="00FC5713"/>
    <w:rsid w:val="00FE1E14"/>
    <w:rsid w:val="00FE6D48"/>
    <w:rsid w:val="00FF3462"/>
    <w:rsid w:val="00FF51C2"/>
    <w:rsid w:val="00FF6D3F"/>
    <w:rsid w:val="00FF74E0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AE592"/>
  <w15:docId w15:val="{627F89FA-4B9A-4B0D-92F5-C7EDB5D7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Weekly-Project-Status-Report-10673_WORD</Template>
  <TotalTime>125</TotalTime>
  <Pages>2</Pages>
  <Words>282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Daniel Gallagher - STUDENT</cp:lastModifiedBy>
  <cp:revision>63</cp:revision>
  <cp:lastPrinted>2018-12-11T20:33:00Z</cp:lastPrinted>
  <dcterms:created xsi:type="dcterms:W3CDTF">2023-01-27T09:42:00Z</dcterms:created>
  <dcterms:modified xsi:type="dcterms:W3CDTF">2023-03-30T14:57:00Z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