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944" w:rsidP="000361A2" w:rsidRDefault="003A30E0" w14:paraId="49B69566" w14:textId="77777777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:rsidRPr="002152A4" w:rsidR="00B460B2" w:rsidP="005A0145" w:rsidRDefault="00B460B2" w14:paraId="7C8E4CBB" w14:textId="77777777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:rsidTr="4AFC59A3" w14:paraId="5ABAA924" w14:textId="77777777">
        <w:tc>
          <w:tcPr>
            <w:tcW w:w="7735" w:type="dxa"/>
            <w:tcMar/>
          </w:tcPr>
          <w:p w:rsidR="00541210" w:rsidP="00541210" w:rsidRDefault="00541210" w14:paraId="7A22AA99" w14:textId="77777777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color="BFBFBF" w:themeColor="background1" w:themeShade="BF" w:sz="4" w:space="0"/>
                <w:left w:val="single" w:color="BFBFBF" w:themeColor="background1" w:themeShade="BF" w:sz="4" w:space="0"/>
                <w:bottom w:val="single" w:color="BFBFBF" w:themeColor="background1" w:themeShade="BF" w:sz="4" w:space="0"/>
                <w:right w:val="single" w:color="BFBFBF" w:themeColor="background1" w:themeShade="BF" w:sz="4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709"/>
              <w:gridCol w:w="3260"/>
              <w:gridCol w:w="851"/>
            </w:tblGrid>
            <w:tr w:rsidRPr="005A0145" w:rsidR="00541210" w:rsidTr="4AFC59A3" w14:paraId="6DB79C0A" w14:textId="77777777">
              <w:trPr>
                <w:trHeight w:val="384"/>
              </w:trPr>
              <w:tc>
                <w:tcPr>
                  <w:tcW w:w="2689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1EF7BBC6" w14:textId="173F26E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20EB6F14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03110512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tcMar/>
                  <w:vAlign w:val="center"/>
                </w:tcPr>
                <w:p w:rsidRPr="00521CB6" w:rsidR="00541210" w:rsidP="00541210" w:rsidRDefault="00541210" w14:paraId="3EFC3CDC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Pr="005A0145" w:rsidR="00541210" w:rsidTr="4AFC59A3" w14:paraId="7E091A5E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37EA0D7D" w14:textId="1ED4468E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  <w:vAlign w:val="center"/>
                </w:tcPr>
                <w:p w:rsidRPr="00521CB6" w:rsidR="00541210" w:rsidP="4AFC59A3" w:rsidRDefault="00541210" w14:paraId="291456F1" w14:textId="04EB85B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4AFC59A3" w:rsidR="585C642E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60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0C582FEC" w14:textId="1FE4EB92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tcMar/>
                  <w:vAlign w:val="center"/>
                </w:tcPr>
                <w:p w:rsidRPr="00521CB6" w:rsidR="00541210" w:rsidP="4AFC59A3" w:rsidRDefault="00541210" w14:paraId="2E333871" w14:textId="36D26CF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4AFC59A3" w:rsidR="3A5EA8BE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1</w:t>
                  </w:r>
                </w:p>
              </w:tc>
            </w:tr>
            <w:tr w:rsidRPr="005A0145" w:rsidR="00541210" w:rsidTr="4AFC59A3" w14:paraId="677A6B6C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3E4587C0" w14:textId="079BFF6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  <w:vAlign w:val="center"/>
                </w:tcPr>
                <w:p w:rsidRPr="00521CB6" w:rsidR="00541210" w:rsidP="4AFC59A3" w:rsidRDefault="00541210" w14:paraId="0C75B77B" w14:textId="62E91C4C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4AFC59A3" w:rsidR="356358BF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tcMar/>
                  <w:vAlign w:val="center"/>
                </w:tcPr>
                <w:p w:rsidRPr="00521CB6" w:rsidR="00541210" w:rsidP="00541210" w:rsidRDefault="00111074" w14:paraId="1B0C9E49" w14:textId="75F5396A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tcMar/>
                  <w:vAlign w:val="center"/>
                </w:tcPr>
                <w:p w:rsidRPr="00521CB6" w:rsidR="00541210" w:rsidP="4AFC59A3" w:rsidRDefault="00541210" w14:paraId="4E211DA0" w14:textId="41FED96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4AFC59A3" w:rsidR="63AD6DAC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1</w:t>
                  </w:r>
                </w:p>
              </w:tc>
            </w:tr>
            <w:tr w:rsidRPr="005A0145" w:rsidR="003C748A" w:rsidTr="4AFC59A3" w14:paraId="01E3DA9F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tcMar/>
                  <w:vAlign w:val="center"/>
                </w:tcPr>
                <w:p w:rsidRPr="00521CB6" w:rsidR="003C748A" w:rsidP="00541210" w:rsidRDefault="00111074" w14:paraId="5E780871" w14:textId="6BAD68EC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  <w:vAlign w:val="center"/>
                </w:tcPr>
                <w:p w:rsidRPr="00521CB6" w:rsidR="003C748A" w:rsidP="4AFC59A3" w:rsidRDefault="003C748A" w14:paraId="3DE8BAB5" w14:textId="3A79B33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4AFC59A3" w:rsidR="4E044AB1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60" w:type="dxa"/>
                  <w:shd w:val="clear" w:color="auto" w:fill="auto"/>
                  <w:tcMar/>
                  <w:vAlign w:val="center"/>
                </w:tcPr>
                <w:p w:rsidRPr="00521CB6" w:rsidR="003C748A" w:rsidP="00541210" w:rsidRDefault="00177191" w14:paraId="244F7B8F" w14:textId="29CA88C5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tcMar/>
                  <w:vAlign w:val="center"/>
                </w:tcPr>
                <w:p w:rsidRPr="00521CB6" w:rsidR="003C748A" w:rsidP="4AFC59A3" w:rsidRDefault="003C748A" w14:paraId="1843F392" w14:textId="0AC3638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4AFC59A3" w:rsidR="63AD6DAC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1</w:t>
                  </w:r>
                </w:p>
              </w:tc>
            </w:tr>
            <w:tr w:rsidRPr="005A0145" w:rsidR="00111074" w:rsidTr="4AFC59A3" w14:paraId="09B93E83" w14:textId="77777777">
              <w:trPr>
                <w:trHeight w:val="418"/>
              </w:trPr>
              <w:tc>
                <w:tcPr>
                  <w:tcW w:w="2689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="00111074" w:rsidP="00541210" w:rsidRDefault="00111074" w14:paraId="72303FF8" w14:textId="018683F3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Pr="00521CB6" w:rsidR="00111074" w:rsidP="4AFC59A3" w:rsidRDefault="00111074" w14:paraId="4013135E" w14:textId="41ECE77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4AFC59A3" w:rsidR="1E8C02AB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Pr="00521CB6" w:rsidR="00111074" w:rsidP="00541210" w:rsidRDefault="00177191" w14:paraId="36DAC3CF" w14:textId="2F4CA0F9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tcMar/>
                  <w:vAlign w:val="center"/>
                </w:tcPr>
                <w:p w:rsidRPr="00521CB6" w:rsidR="00111074" w:rsidP="4AFC59A3" w:rsidRDefault="00111074" w14:paraId="01969AB2" w14:textId="491C54B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4AFC59A3" w:rsidR="4ABFBF3A">
                    <w:rPr>
                      <w:rFonts w:cs="Arial"/>
                      <w:noProof/>
                      <w:color w:val="000000" w:themeColor="text1" w:themeTint="FF" w:themeShade="FF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541210" w:rsidP="00B460B2" w:rsidRDefault="00541210" w14:paraId="1D46AA2E" w14:textId="77777777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  <w:tcMar/>
          </w:tcPr>
          <w:p w:rsidR="00541210" w:rsidRDefault="00541210" w14:paraId="3AFB64D4" w14:textId="77777777"/>
          <w:p w:rsidR="00541210" w:rsidP="002F6674" w:rsidRDefault="00541210" w14:paraId="5957F9BF" w14:textId="77777777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color="BFBFBF" w:themeColor="background1" w:themeShade="BF" w:sz="4" w:space="0"/>
                <w:left w:val="single" w:color="BFBFBF" w:themeColor="background1" w:themeShade="BF" w:sz="4" w:space="0"/>
                <w:bottom w:val="single" w:color="BFBFBF" w:themeColor="background1" w:themeShade="BF" w:sz="18" w:space="0"/>
                <w:right w:val="single" w:color="BFBFBF" w:themeColor="background1" w:themeShade="BF" w:sz="4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Pr="005A0145" w:rsidR="00541210" w:rsidTr="002F6674" w14:paraId="688DE488" w14:textId="77777777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:rsidRPr="001C39AD" w:rsidR="00541210" w:rsidP="002F6674" w:rsidRDefault="00541210" w14:paraId="1F150156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:rsidRPr="005A0145" w:rsidR="00541210" w:rsidP="002F6674" w:rsidRDefault="00592D4B" w14:paraId="03E0F7C5" w14:textId="01310C27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541210" w:rsidP="00B460B2" w:rsidRDefault="00541210" w14:paraId="26851671" w14:textId="77777777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541210" w:rsidP="00B460B2" w:rsidRDefault="00541210" w14:paraId="45F7BDD8" w14:textId="77777777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:rsidR="001C61A0" w:rsidP="001C61A0" w:rsidRDefault="001D3578" w14:paraId="4C3AD34C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:rsidRPr="001C61A0" w:rsidR="001C61A0" w:rsidP="001C61A0" w:rsidRDefault="001D3578" w14:paraId="07C8DD8F" w14:textId="77777777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5A0145" w:rsidTr="4AFC59A3" w14:paraId="52B7C43A" w14:textId="77777777">
        <w:trPr>
          <w:trHeight w:val="1225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  <w:tcMar/>
          </w:tcPr>
          <w:p w:rsidRPr="005A0145" w:rsidR="00111074" w:rsidP="4AFC59A3" w:rsidRDefault="00111074" w14:paraId="24F241CC" w14:textId="61E99147">
            <w:pPr>
              <w:pStyle w:val="Normal"/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  <w:r w:rsidRPr="4AFC59A3" w:rsidR="3A650C64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Adding extras for a reservation</w:t>
            </w:r>
            <w:r w:rsidRPr="4AFC59A3" w:rsidR="267672A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Pr="005A0145" w:rsidR="00111074" w:rsidP="4AFC59A3" w:rsidRDefault="00111074" w14:paraId="3A483B46" w14:textId="34F66896">
            <w:pPr>
              <w:pStyle w:val="Normal"/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  <w:r w:rsidRPr="4AFC59A3" w:rsidR="267672A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Input validation.</w:t>
            </w:r>
          </w:p>
          <w:p w:rsidRPr="005A0145" w:rsidR="00111074" w:rsidP="4AFC59A3" w:rsidRDefault="00111074" w14:paraId="3FE86D59" w14:textId="150BE67D">
            <w:pPr>
              <w:pStyle w:val="Normal"/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AFC59A3" w:rsidR="267672A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Customers being able to make reservations while logged in without creating a brand new account.</w:t>
            </w:r>
          </w:p>
        </w:tc>
      </w:tr>
    </w:tbl>
    <w:p w:rsidR="001C61A0" w:rsidP="001C61A0" w:rsidRDefault="001D3578" w14:paraId="6EEFB730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:rsidRPr="001C61A0" w:rsidR="001C61A0" w:rsidP="001C61A0" w:rsidRDefault="00836785" w14:paraId="7D53AFA2" w14:textId="77777777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1C61A0" w:rsidTr="4AFC59A3" w14:paraId="405B9936" w14:textId="77777777">
        <w:trPr>
          <w:trHeight w:val="1446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  <w:tcMar/>
          </w:tcPr>
          <w:p w:rsidRPr="005A0145" w:rsidR="00111074" w:rsidP="4AFC59A3" w:rsidRDefault="00111074" w14:paraId="0E85DC28" w14:textId="28B3BB93">
            <w:pPr>
              <w:pStyle w:val="Normal"/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AFC59A3" w:rsidR="72D605D7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Customers are being shown their current reservations.</w:t>
            </w:r>
          </w:p>
        </w:tc>
      </w:tr>
    </w:tbl>
    <w:p w:rsidR="0068165D" w:rsidP="00C613DF" w:rsidRDefault="0068165D" w14:paraId="15118CAE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:rsidRPr="001C61A0" w:rsidR="0068165D" w:rsidP="0068165D" w:rsidRDefault="0068165D" w14:paraId="5D4E9D71" w14:textId="77777777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68165D" w:rsidTr="4AFC59A3" w14:paraId="50BD44B7" w14:textId="77777777">
        <w:trPr>
          <w:trHeight w:val="1486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  <w:tcMar/>
          </w:tcPr>
          <w:p w:rsidRPr="005A0145" w:rsidR="00F625C2" w:rsidP="4AFC59A3" w:rsidRDefault="00F625C2" w14:paraId="27C49166" w14:textId="7FCD7533">
            <w:pPr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  <w:r w:rsidRPr="4AFC59A3" w:rsidR="5521FC6F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Unable to send emails because google less secure apps is off by default and cannot be changed so we will add a dummy emailing thing.</w:t>
            </w:r>
          </w:p>
          <w:p w:rsidRPr="005A0145" w:rsidR="00F625C2" w:rsidP="4AFC59A3" w:rsidRDefault="00F625C2" w14:paraId="2BFAD4AA" w14:textId="41D9921B">
            <w:pPr>
              <w:pStyle w:val="Normal"/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Pr="003C0586" w:rsidR="00AE4095" w:rsidP="00AE4095" w:rsidRDefault="00AE4095" w14:paraId="0801FAD9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Pr="005A0145" w:rsidR="00C21FB0" w:rsidTr="4AFC59A3" w14:paraId="4A73609F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</w:tcPr>
          <w:p w:rsidRPr="003672D0" w:rsidR="00C21FB0" w:rsidP="008A7396" w:rsidRDefault="00874078" w14:paraId="4F010C8E" w14:textId="77777777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</w:tcPr>
          <w:p w:rsidRPr="003672D0" w:rsidR="00C21FB0" w:rsidP="00500FFA" w:rsidRDefault="00C21FB0" w14:paraId="764B867D" w14:textId="77777777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Pr="005A0145" w:rsidR="00C21FB0" w:rsidTr="4AFC59A3" w14:paraId="3FD8C53A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500FFA" w:rsidRDefault="00111074" w14:paraId="474E8D4D" w14:textId="39C4641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4AFC59A3" w:rsidRDefault="00C21FB0" w14:paraId="2B8F9F23" w14:textId="181726E4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AFC59A3" w:rsidR="1CE3ADA2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Continue working on Customers being able to make reservations while they are logged in.</w:t>
            </w:r>
          </w:p>
        </w:tc>
      </w:tr>
      <w:tr w:rsidRPr="005A0145" w:rsidR="00C21FB0" w:rsidTr="4AFC59A3" w14:paraId="48251906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500FFA" w:rsidRDefault="00111074" w14:paraId="7A130ECB" w14:textId="26222E66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4AFC59A3" w:rsidRDefault="00C21FB0" w14:paraId="482B81F3" w14:textId="30F4B9B1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AFC59A3" w:rsidR="5E3EC870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Help Eryk with adding an Extra to a Reservation in customer hub</w:t>
            </w:r>
            <w:r w:rsidRPr="4AFC59A3" w:rsidR="2C58D6E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(needs to upload her completed part from last week)</w:t>
            </w:r>
            <w:r w:rsidRPr="4AFC59A3" w:rsidR="5E3EC870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Pr="005A0145" w:rsidR="00C21FB0" w:rsidTr="4AFC59A3" w14:paraId="104E7B4A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500FFA" w:rsidRDefault="00111074" w14:paraId="523DDB89" w14:textId="452B5F4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4AFC59A3" w:rsidRDefault="00C21FB0" w14:paraId="2A1C073D" w14:textId="65DE2058">
            <w:pPr>
              <w:pStyle w:val="Normal"/>
              <w:rPr>
                <w:rFonts w:ascii="Century Gothic" w:hAnsi="Century Gothic" w:eastAsia="Century Gothic" w:cs="Century Gothic"/>
                <w:noProof/>
                <w:sz w:val="20"/>
                <w:szCs w:val="20"/>
                <w:lang w:val="en-US"/>
              </w:rPr>
            </w:pPr>
            <w:r w:rsidRPr="4AFC59A3" w:rsidR="19B77EF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Continue with a</w:t>
            </w:r>
            <w:r w:rsidRPr="4AFC59A3" w:rsidR="19B77EF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/>
              </w:rPr>
              <w:t>dding an Extra to a Reservation through customer hub.</w:t>
            </w:r>
          </w:p>
        </w:tc>
      </w:tr>
      <w:tr w:rsidRPr="005A0145" w:rsidR="00C21FB0" w:rsidTr="4AFC59A3" w14:paraId="1230937F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500FFA" w:rsidRDefault="00111074" w14:paraId="2DDC8E57" w14:textId="6D46263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4AFC59A3" w:rsidRDefault="00C21FB0" w14:paraId="014D6BE3" w14:textId="4D78FAC1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AFC59A3" w:rsidR="3558E6CF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Continue with input validation in all forms</w:t>
            </w:r>
            <w:r w:rsidRPr="4AFC59A3" w:rsidR="7438FBB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</w:tbl>
    <w:p w:rsidR="00197B97" w:rsidP="00197B97" w:rsidRDefault="00197B97" w14:paraId="6C97332C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:rsidRPr="001C61A0" w:rsidR="00197B97" w:rsidP="00197B97" w:rsidRDefault="00197B97" w14:paraId="7F9301A0" w14:textId="7777777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197B97" w:rsidTr="003C748A" w14:paraId="63B09B93" w14:textId="77777777">
        <w:trPr>
          <w:trHeight w:val="1067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</w:tcPr>
          <w:p w:rsidRPr="005A0145" w:rsidR="00197B97" w:rsidP="00500FFA" w:rsidRDefault="00197B97" w14:paraId="45B2493E" w14:textId="7777777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Pr="001D0BF0" w:rsidR="005A0145" w:rsidP="0006750F" w:rsidRDefault="005A0145" w14:paraId="094D3E42" w14:textId="77777777">
      <w:pPr>
        <w:rPr>
          <w:rFonts w:cs="Arial"/>
          <w:sz w:val="36"/>
        </w:rPr>
      </w:pPr>
    </w:p>
    <w:sectPr w:rsidRPr="001D0BF0" w:rsidR="005A0145" w:rsidSect="0006750F">
      <w:footerReference w:type="even" r:id="rId11"/>
      <w:footerReference w:type="default" r:id="rId12"/>
      <w:pgSz w:w="12240" w:h="15840" w:orient="portrait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DE3" w:rsidP="00D4300C" w:rsidRDefault="00DC1DE3" w14:paraId="5CDAAC9B" w14:textId="77777777">
      <w:r>
        <w:separator/>
      </w:r>
    </w:p>
  </w:endnote>
  <w:endnote w:type="continuationSeparator" w:id="0">
    <w:p w:rsidR="00DC1DE3" w:rsidP="00D4300C" w:rsidRDefault="00DC1DE3" w14:paraId="021D0D97" w14:textId="77777777">
      <w:r>
        <w:continuationSeparator/>
      </w:r>
    </w:p>
  </w:endnote>
  <w:endnote w:type="continuationNotice" w:id="1">
    <w:p w:rsidR="00500FFA" w:rsidRDefault="00500FFA" w14:paraId="687601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8D2" w:rsidP="005B0B4C" w:rsidRDefault="002218D2" w14:paraId="4E2C0FDA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218D2" w:rsidP="00BA1CA5" w:rsidRDefault="002218D2" w14:paraId="0B68F27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8D2" w:rsidP="00BA1CA5" w:rsidRDefault="002218D2" w14:paraId="25BA5508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DE3" w:rsidP="00D4300C" w:rsidRDefault="00DC1DE3" w14:paraId="33187A35" w14:textId="77777777">
      <w:r>
        <w:separator/>
      </w:r>
    </w:p>
  </w:footnote>
  <w:footnote w:type="continuationSeparator" w:id="0">
    <w:p w:rsidR="00DC1DE3" w:rsidP="00D4300C" w:rsidRDefault="00DC1DE3" w14:paraId="3B5AF24D" w14:textId="77777777">
      <w:r>
        <w:continuationSeparator/>
      </w:r>
    </w:p>
  </w:footnote>
  <w:footnote w:type="continuationNotice" w:id="1">
    <w:p w:rsidR="00500FFA" w:rsidRDefault="00500FFA" w14:paraId="08B0881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n-US" w:vendorID="64" w:dllVersion="0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A20"/>
    <w:rsid w:val="00056E4C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1499"/>
    <w:rsid w:val="000D5F7F"/>
    <w:rsid w:val="000E139B"/>
    <w:rsid w:val="000E7AF5"/>
    <w:rsid w:val="000F6F8D"/>
    <w:rsid w:val="00111074"/>
    <w:rsid w:val="00111C4F"/>
    <w:rsid w:val="00112113"/>
    <w:rsid w:val="00121D51"/>
    <w:rsid w:val="00132FDE"/>
    <w:rsid w:val="00142A5D"/>
    <w:rsid w:val="001472A1"/>
    <w:rsid w:val="00155B44"/>
    <w:rsid w:val="00156D7F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01B43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45FC4"/>
    <w:rsid w:val="00451E0D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00FFA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7470"/>
    <w:rsid w:val="00592D4B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325E0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C027C"/>
    <w:rsid w:val="008C59BA"/>
    <w:rsid w:val="008D0E20"/>
    <w:rsid w:val="008D5BD1"/>
    <w:rsid w:val="008E525C"/>
    <w:rsid w:val="008E6621"/>
    <w:rsid w:val="008F0F82"/>
    <w:rsid w:val="009060B2"/>
    <w:rsid w:val="009152A8"/>
    <w:rsid w:val="009212F2"/>
    <w:rsid w:val="00937A68"/>
    <w:rsid w:val="009419B0"/>
    <w:rsid w:val="00942BD8"/>
    <w:rsid w:val="00951F56"/>
    <w:rsid w:val="00955C66"/>
    <w:rsid w:val="00976532"/>
    <w:rsid w:val="00982B8C"/>
    <w:rsid w:val="009920A2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AE4095"/>
    <w:rsid w:val="00B039DB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27AD"/>
    <w:rsid w:val="00BC38F6"/>
    <w:rsid w:val="00BC7F9D"/>
    <w:rsid w:val="00BE4320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F3E99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6B1B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1DE3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37A03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3462"/>
    <w:rsid w:val="00FF51C2"/>
    <w:rsid w:val="00FF6D3F"/>
    <w:rsid w:val="00FF74E0"/>
    <w:rsid w:val="00FF79ED"/>
    <w:rsid w:val="00FF7C4B"/>
    <w:rsid w:val="071C137E"/>
    <w:rsid w:val="173A24CE"/>
    <w:rsid w:val="19B77EFD"/>
    <w:rsid w:val="1A589D33"/>
    <w:rsid w:val="1BF46D94"/>
    <w:rsid w:val="1CE3ADA2"/>
    <w:rsid w:val="1E8C02AB"/>
    <w:rsid w:val="1F2C0E56"/>
    <w:rsid w:val="267672AB"/>
    <w:rsid w:val="2C58D6ED"/>
    <w:rsid w:val="3558E6CF"/>
    <w:rsid w:val="356358BF"/>
    <w:rsid w:val="3A5EA8BE"/>
    <w:rsid w:val="3A650C64"/>
    <w:rsid w:val="4ABFBF3A"/>
    <w:rsid w:val="4AFC59A3"/>
    <w:rsid w:val="4C69661A"/>
    <w:rsid w:val="4E044AB1"/>
    <w:rsid w:val="5521FC6F"/>
    <w:rsid w:val="585C642E"/>
    <w:rsid w:val="599B07E3"/>
    <w:rsid w:val="5E3EC870"/>
    <w:rsid w:val="63AD6DAC"/>
    <w:rsid w:val="647960F2"/>
    <w:rsid w:val="67B101B4"/>
    <w:rsid w:val="72D605D7"/>
    <w:rsid w:val="7438FBB6"/>
    <w:rsid w:val="7FDA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8E37A5E-3247-490D-9163-C0E8DFE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tyle1" w:customStyle="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styleId="SECTION-HEADING" w:customStyle="1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styleId="SECTION-HEAD" w:customStyle="1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5A0145"/>
    <w:rPr>
      <w:rFonts w:ascii="Century Gothic" w:hAnsi="Century Gothic" w:eastAsia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92664a928b604a3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2a773-973f-4f94-9cda-065522b25d94}"/>
      </w:docPartPr>
      <w:docPartBody>
        <w:p w14:paraId="17D9CA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4873beb7-5857-4685-be1f-d57550cc96cc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Weekly-Project-Status-Report-10673_WORD.dotx</ap:Template>
  <ap:Application>Microsoft Word for the web</ap:Application>
  <ap:DocSecurity>4</ap:DocSecurity>
  <ap:ScaleCrop>false</ap:ScaleCrop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LYIT</dc:creator>
  <keywords/>
  <lastModifiedBy>Eryk Gloginski - STUDENT</lastModifiedBy>
  <revision>25</revision>
  <lastPrinted>2018-12-12T04:33:00.0000000Z</lastPrinted>
  <dcterms:created xsi:type="dcterms:W3CDTF">2023-01-27T17:42:00.0000000Z</dcterms:created>
  <dcterms:modified xsi:type="dcterms:W3CDTF">2023-03-17T12:36:31.2045683Z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