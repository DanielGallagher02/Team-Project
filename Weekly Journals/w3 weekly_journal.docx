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566" w14:textId="77777777" w:rsidR="00847944" w:rsidRDefault="003A30E0" w:rsidP="000361A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Team Project : Weekly</w:t>
      </w:r>
      <w:r w:rsidR="007F09EE">
        <w:rPr>
          <w:rFonts w:cs="Arial"/>
          <w:b/>
          <w:noProof/>
          <w:color w:val="808080" w:themeColor="background1" w:themeShade="80"/>
          <w:sz w:val="36"/>
        </w:rPr>
        <w:t xml:space="preserve"> </w:t>
      </w:r>
      <w:r>
        <w:rPr>
          <w:rFonts w:cs="Arial"/>
          <w:b/>
          <w:noProof/>
          <w:color w:val="808080" w:themeColor="background1" w:themeShade="80"/>
          <w:sz w:val="36"/>
        </w:rPr>
        <w:t xml:space="preserve">Journal </w:t>
      </w:r>
    </w:p>
    <w:p w14:paraId="7C8E4CBB" w14:textId="77777777" w:rsidR="00B460B2" w:rsidRPr="002152A4" w:rsidRDefault="00B460B2" w:rsidP="005A0145">
      <w:pPr>
        <w:rPr>
          <w:rFonts w:cs="Arial"/>
          <w:bCs/>
          <w:noProof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65"/>
      </w:tblGrid>
      <w:tr w:rsidR="00541210" w14:paraId="5ABAA924" w14:textId="77777777" w:rsidTr="70DCB553">
        <w:tc>
          <w:tcPr>
            <w:tcW w:w="7735" w:type="dxa"/>
          </w:tcPr>
          <w:p w14:paraId="7A22AA99" w14:textId="77777777" w:rsidR="00541210" w:rsidRDefault="00541210" w:rsidP="00541210">
            <w:pPr>
              <w:spacing w:line="276" w:lineRule="auto"/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</w:pPr>
            <w:r>
              <w:rPr>
                <w:rFonts w:cs="Arial"/>
                <w:bCs/>
                <w:noProof/>
                <w:color w:val="808080" w:themeColor="background1" w:themeShade="80"/>
                <w:sz w:val="28"/>
                <w:szCs w:val="15"/>
              </w:rPr>
              <w:t>Work completed in hours last week</w:t>
            </w:r>
          </w:p>
          <w:tbl>
            <w:tblPr>
              <w:tblStyle w:val="TableGrid"/>
              <w:tblW w:w="7509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676"/>
              <w:gridCol w:w="743"/>
              <w:gridCol w:w="3240"/>
              <w:gridCol w:w="850"/>
            </w:tblGrid>
            <w:tr w:rsidR="00541210" w:rsidRPr="005A0145" w14:paraId="6DB79C0A" w14:textId="77777777" w:rsidTr="70DCB553">
              <w:trPr>
                <w:trHeight w:val="384"/>
              </w:trPr>
              <w:tc>
                <w:tcPr>
                  <w:tcW w:w="268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1EF7BBC6" w14:textId="173F26E0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</w:t>
                  </w:r>
                  <w:r w:rsidR="004721B9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</w:t>
                  </w: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mber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20EB6F14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  <w:tc>
                <w:tcPr>
                  <w:tcW w:w="3260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03110512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Team Member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BFBFBF" w:themeColor="background1" w:themeShade="BF"/>
                  </w:tcBorders>
                  <w:shd w:val="clear" w:color="auto" w:fill="F2F2F2" w:themeFill="background1" w:themeFillShade="F2"/>
                  <w:vAlign w:val="center"/>
                </w:tcPr>
                <w:p w14:paraId="3EFC3CDC" w14:textId="77777777" w:rsidR="00541210" w:rsidRPr="00521CB6" w:rsidRDefault="00541210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21CB6"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 xml:space="preserve">Hours </w:t>
                  </w:r>
                </w:p>
              </w:tc>
            </w:tr>
            <w:tr w:rsidR="00541210" w:rsidRPr="005A0145" w14:paraId="7E091A5E" w14:textId="77777777" w:rsidTr="70DCB553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7EA0D7D" w14:textId="1ED4468E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291456F1" w14:textId="7BBDCD8E" w:rsidR="00541210" w:rsidRPr="00521CB6" w:rsidRDefault="005003F2" w:rsidP="70DCB553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0C582FEC" w14:textId="1FE4EB92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2E333871" w14:textId="4FBD3B2A" w:rsidR="00541210" w:rsidRPr="00521CB6" w:rsidRDefault="00326688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541210" w:rsidRPr="005A0145" w14:paraId="677A6B6C" w14:textId="77777777" w:rsidTr="70DCB553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3E4587C0" w14:textId="079BFF64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0C75B77B" w14:textId="6433E9F4" w:rsidR="00541210" w:rsidRPr="00521CB6" w:rsidRDefault="5DB410B0" w:rsidP="70DCB553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70DCB553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1B0C9E49" w14:textId="75F5396A" w:rsidR="00541210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Oksana Aleksandrovica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4E211DA0" w14:textId="1F11188C" w:rsidR="00541210" w:rsidRPr="00521CB6" w:rsidRDefault="00E5374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3C748A" w:rsidRPr="005A0145" w14:paraId="01E3DA9F" w14:textId="77777777" w:rsidTr="70DCB553">
              <w:trPr>
                <w:trHeight w:val="418"/>
              </w:trPr>
              <w:tc>
                <w:tcPr>
                  <w:tcW w:w="2689" w:type="dxa"/>
                  <w:shd w:val="clear" w:color="auto" w:fill="auto"/>
                  <w:vAlign w:val="center"/>
                </w:tcPr>
                <w:p w14:paraId="5E780871" w14:textId="6BAD68EC" w:rsidR="003C748A" w:rsidRPr="00521CB6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Daniel Gallagher</w:t>
                  </w:r>
                </w:p>
              </w:tc>
              <w:tc>
                <w:tcPr>
                  <w:tcW w:w="709" w:type="dxa"/>
                  <w:shd w:val="clear" w:color="auto" w:fill="auto"/>
                  <w:vAlign w:val="center"/>
                </w:tcPr>
                <w:p w14:paraId="3DE8BAB5" w14:textId="7B6C90D5" w:rsidR="003C748A" w:rsidRPr="00521CB6" w:rsidRDefault="71015579" w:rsidP="70DCB553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70DCB553"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244F7B8F" w14:textId="29CA88C5" w:rsidR="003C748A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 Ginty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 w14:paraId="1843F392" w14:textId="7724E10E" w:rsidR="003C748A" w:rsidRPr="00521CB6" w:rsidRDefault="00AD09BE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111074" w:rsidRPr="005A0145" w14:paraId="09B93E83" w14:textId="77777777" w:rsidTr="70DCB553">
              <w:trPr>
                <w:trHeight w:val="418"/>
              </w:trPr>
              <w:tc>
                <w:tcPr>
                  <w:tcW w:w="268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2303FF8" w14:textId="018683F3" w:rsidR="00111074" w:rsidRDefault="00111074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Donal McGinty</w:t>
                  </w:r>
                </w:p>
              </w:tc>
              <w:tc>
                <w:tcPr>
                  <w:tcW w:w="709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013135E" w14:textId="5C8EF07F" w:rsidR="00111074" w:rsidRPr="00521CB6" w:rsidRDefault="007F65CC" w:rsidP="70DCB553">
                  <w:pPr>
                    <w:jc w:val="center"/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60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36DAC3CF" w14:textId="2F4CA0F9" w:rsidR="00111074" w:rsidRPr="00521CB6" w:rsidRDefault="00177191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Eryk Gloginski</w:t>
                  </w:r>
                </w:p>
              </w:tc>
              <w:tc>
                <w:tcPr>
                  <w:tcW w:w="851" w:type="dxa"/>
                  <w:tcBorders>
                    <w:bottom w:val="single" w:sz="18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1969AB2" w14:textId="2C5C5575" w:rsidR="00111074" w:rsidRPr="00521CB6" w:rsidRDefault="002B4FAA" w:rsidP="00541210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D46AA2E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65" w:type="dxa"/>
          </w:tcPr>
          <w:p w14:paraId="3AFB64D4" w14:textId="77777777" w:rsidR="00541210" w:rsidRDefault="00541210"/>
          <w:p w14:paraId="5957F9BF" w14:textId="77777777" w:rsidR="00541210" w:rsidRDefault="00541210" w:rsidP="002F6674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18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080"/>
              <w:gridCol w:w="1183"/>
            </w:tblGrid>
            <w:tr w:rsidR="00541210" w:rsidRPr="005A0145" w14:paraId="688DE488" w14:textId="77777777" w:rsidTr="002F6674">
              <w:trPr>
                <w:trHeight w:val="576"/>
                <w:jc w:val="center"/>
              </w:trPr>
              <w:tc>
                <w:tcPr>
                  <w:tcW w:w="1080" w:type="dxa"/>
                  <w:shd w:val="clear" w:color="auto" w:fill="D5DCE4" w:themeFill="text2" w:themeFillTint="33"/>
                  <w:vAlign w:val="center"/>
                </w:tcPr>
                <w:p w14:paraId="1F150156" w14:textId="77777777" w:rsidR="00541210" w:rsidRPr="001C39AD" w:rsidRDefault="00541210" w:rsidP="002F6674">
                  <w:pPr>
                    <w:jc w:val="center"/>
                    <w:rPr>
                      <w:rFonts w:cs="Arial"/>
                      <w:bCs/>
                      <w:noProof/>
                      <w:color w:val="000000" w:themeColor="text1"/>
                    </w:rPr>
                  </w:pPr>
                  <w:r>
                    <w:rPr>
                      <w:rFonts w:cs="Arial"/>
                      <w:bCs/>
                      <w:noProof/>
                      <w:color w:val="000000" w:themeColor="text1"/>
                    </w:rPr>
                    <w:t>Week</w:t>
                  </w:r>
                </w:p>
              </w:tc>
              <w:tc>
                <w:tcPr>
                  <w:tcW w:w="1183" w:type="dxa"/>
                  <w:shd w:val="clear" w:color="auto" w:fill="EAEEF3"/>
                  <w:vAlign w:val="center"/>
                </w:tcPr>
                <w:p w14:paraId="03E0F7C5" w14:textId="70E4D4EE" w:rsidR="00541210" w:rsidRPr="005A0145" w:rsidRDefault="00345899" w:rsidP="002F6674">
                  <w:pPr>
                    <w:jc w:val="center"/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noProof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6851671" w14:textId="77777777" w:rsidR="00541210" w:rsidRDefault="00541210" w:rsidP="00B460B2">
            <w:pPr>
              <w:rPr>
                <w:rFonts w:cs="Arial"/>
                <w:b/>
                <w:noProof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45F7BDD8" w14:textId="77777777" w:rsidR="00541210" w:rsidRDefault="00541210" w:rsidP="00B460B2">
      <w:pPr>
        <w:rPr>
          <w:rFonts w:cs="Arial"/>
          <w:b/>
          <w:noProof/>
          <w:color w:val="808080" w:themeColor="background1" w:themeShade="80"/>
          <w:sz w:val="20"/>
          <w:szCs w:val="20"/>
        </w:rPr>
      </w:pPr>
    </w:p>
    <w:p w14:paraId="4C3AD34C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 xml:space="preserve">Still in Progress </w:t>
      </w:r>
    </w:p>
    <w:p w14:paraId="07C8DD8F" w14:textId="77777777" w:rsidR="001C61A0" w:rsidRPr="001C61A0" w:rsidRDefault="001D3578" w:rsidP="001C61A0">
      <w:pPr>
        <w:rPr>
          <w:noProof/>
          <w:sz w:val="10"/>
          <w:szCs w:val="10"/>
        </w:rPr>
      </w:pPr>
      <w:r>
        <w:rPr>
          <w:noProof/>
        </w:rPr>
        <w:t>Evaluation of outstanding work from last week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A0145" w:rsidRPr="005A0145" w14:paraId="52B7C43A" w14:textId="77777777" w:rsidTr="70DCB553">
        <w:trPr>
          <w:trHeight w:val="1225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65C69C89" w14:textId="302804B3" w:rsidR="00F625C2" w:rsidRDefault="00C864DD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For the </w:t>
            </w:r>
            <w:r w:rsidR="6D0F548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SQL Database</w:t>
            </w:r>
            <w:r w:rsidR="7228FF40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we are making the </w:t>
            </w:r>
            <w:r w:rsidR="7228FF40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final changes.</w:t>
            </w:r>
          </w:p>
          <w:p w14:paraId="61F46861" w14:textId="33E62EA5" w:rsidR="2E61B6A7" w:rsidRDefault="2E61B6A7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Few c</w:t>
            </w:r>
            <w:r w:rsidR="6D0F548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hanges in the Class Diagra</w:t>
            </w:r>
            <w:r w:rsidR="00C864DD">
              <w:rPr>
                <w:rFonts w:cs="Arial"/>
                <w:noProof/>
                <w:color w:val="000000" w:themeColor="text1"/>
                <w:sz w:val="20"/>
                <w:szCs w:val="20"/>
              </w:rPr>
              <w:t>m as well from advice from our lectures</w:t>
            </w:r>
            <w:r w:rsidR="78831031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27707A47" w14:textId="47BFF8CD" w:rsidR="00BB11FE" w:rsidRDefault="6D0F548E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Making</w:t>
            </w:r>
            <w:r w:rsidR="0ECDA07F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simple</w:t>
            </w: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functions to add, delete, edit and view reservations for rooms.</w:t>
            </w:r>
          </w:p>
          <w:p w14:paraId="274808DE" w14:textId="3B0C6114" w:rsidR="70DCB553" w:rsidRDefault="00976CA4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Also making </w:t>
            </w:r>
            <w:r w:rsidR="00A55E4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simple </w:t>
            </w: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functions for room</w:t>
            </w:r>
            <w:r w:rsidR="00A90409">
              <w:rPr>
                <w:rFonts w:cs="Arial"/>
                <w:noProof/>
                <w:color w:val="000000" w:themeColor="text1"/>
                <w:sz w:val="20"/>
                <w:szCs w:val="20"/>
              </w:rPr>
              <w:t>s,</w:t>
            </w:r>
            <w:r w:rsidR="00A55E4B">
              <w:rPr>
                <w:rFonts w:cs="Arial"/>
                <w:noProof/>
                <w:color w:val="000000" w:themeColor="text1"/>
                <w:sz w:val="20"/>
                <w:szCs w:val="20"/>
              </w:rPr>
              <w:t>aswell as</w:t>
            </w:r>
            <w:r w:rsidR="00A90409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0E5F3F">
              <w:rPr>
                <w:rFonts w:cs="Arial"/>
                <w:noProof/>
                <w:color w:val="000000" w:themeColor="text1"/>
                <w:sz w:val="20"/>
                <w:szCs w:val="20"/>
              </w:rPr>
              <w:t>like add</w:t>
            </w:r>
            <w:r w:rsidR="00F86630">
              <w:rPr>
                <w:rFonts w:cs="Arial"/>
                <w:noProof/>
                <w:color w:val="000000" w:themeColor="text1"/>
                <w:sz w:val="20"/>
                <w:szCs w:val="20"/>
              </w:rPr>
              <w:t>ing and deleting room images</w:t>
            </w:r>
            <w:r w:rsidR="0017735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and info</w:t>
            </w:r>
            <w:r w:rsidR="00646C90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28B3FD24" w14:textId="3DB94CF0" w:rsidR="000A3DF4" w:rsidRDefault="000A3DF4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Making a simple form</w:t>
            </w:r>
            <w:r w:rsidR="00C62F64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for the database that adds and returns information from the database.</w:t>
            </w:r>
          </w:p>
          <w:p w14:paraId="20BCAEDE" w14:textId="77777777" w:rsidR="000E5F3F" w:rsidRDefault="000E5F3F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  <w:p w14:paraId="3FE86D59" w14:textId="6FDF54D7" w:rsidR="00111074" w:rsidRPr="005A0145" w:rsidRDefault="00111074" w:rsidP="0076489D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6EEFB730" w14:textId="77777777" w:rsidR="001C61A0" w:rsidRDefault="001D3578" w:rsidP="001C61A0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Work completed</w:t>
      </w:r>
    </w:p>
    <w:p w14:paraId="7D53AFA2" w14:textId="77777777" w:rsidR="001C61A0" w:rsidRPr="001C61A0" w:rsidRDefault="00836785" w:rsidP="001C61A0">
      <w:pPr>
        <w:rPr>
          <w:noProof/>
          <w:sz w:val="10"/>
          <w:szCs w:val="10"/>
        </w:rPr>
      </w:pPr>
      <w:r>
        <w:rPr>
          <w:noProof/>
        </w:rPr>
        <w:t>Description of additional work complete over that scheduled by team member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C61A0" w:rsidRPr="005A0145" w14:paraId="405B9936" w14:textId="77777777" w:rsidTr="70DCB553">
        <w:trPr>
          <w:trHeight w:val="144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15F91829" w14:textId="3861879B" w:rsidR="00CA1B75" w:rsidRDefault="0B06AC59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Made simple session login for customers for the future</w:t>
            </w:r>
            <w:r w:rsidR="00C44F9F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- Eryk</w:t>
            </w:r>
          </w:p>
          <w:p w14:paraId="5F223AD6" w14:textId="3724C5C0" w:rsidR="0B06AC59" w:rsidRDefault="0B06AC59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Made simple registration for </w:t>
            </w:r>
            <w:r w:rsidR="005823D8">
              <w:rPr>
                <w:rFonts w:cs="Arial"/>
                <w:noProof/>
                <w:color w:val="000000" w:themeColor="text1"/>
                <w:sz w:val="20"/>
                <w:szCs w:val="20"/>
              </w:rPr>
              <w:t>c</w:t>
            </w: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ustomers for the future</w:t>
            </w:r>
            <w:r w:rsidR="00C44F9F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A805A3">
              <w:rPr>
                <w:rFonts w:cs="Arial"/>
                <w:noProof/>
                <w:color w:val="000000" w:themeColor="text1"/>
                <w:sz w:val="20"/>
                <w:szCs w:val="20"/>
              </w:rPr>
              <w:t>–</w:t>
            </w:r>
            <w:r w:rsidR="00C44F9F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Eryk</w:t>
            </w:r>
          </w:p>
          <w:p w14:paraId="76277B08" w14:textId="0D1B0A34" w:rsidR="00A805A3" w:rsidRDefault="00A805A3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Updated the class Diagram </w:t>
            </w:r>
            <w:r w:rsidR="004E62C1">
              <w:rPr>
                <w:rFonts w:cs="Arial"/>
                <w:noProof/>
                <w:color w:val="000000" w:themeColor="text1"/>
                <w:sz w:val="20"/>
                <w:szCs w:val="20"/>
              </w:rPr>
              <w:t>–</w:t>
            </w: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E62C1">
              <w:rPr>
                <w:rFonts w:cs="Arial"/>
                <w:noProof/>
                <w:color w:val="000000" w:themeColor="text1"/>
                <w:sz w:val="20"/>
                <w:szCs w:val="20"/>
              </w:rPr>
              <w:t>Daniel</w:t>
            </w:r>
          </w:p>
          <w:p w14:paraId="33B85D48" w14:textId="59EDE86F" w:rsidR="004E62C1" w:rsidRDefault="004E62C1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Made a</w:t>
            </w:r>
            <w:r w:rsidR="001F0E6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basic Design of </w:t>
            </w: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website - Oksana</w:t>
            </w:r>
          </w:p>
          <w:p w14:paraId="5D393821" w14:textId="77777777" w:rsidR="00111074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  <w:p w14:paraId="0E85DC28" w14:textId="4123FD54" w:rsidR="00111074" w:rsidRPr="005A0145" w:rsidRDefault="00111074" w:rsidP="00265E42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15118CAE" w14:textId="77777777" w:rsidR="0068165D" w:rsidRDefault="0068165D" w:rsidP="00C613DF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Problems encountered</w:t>
      </w:r>
    </w:p>
    <w:p w14:paraId="5D4E9D71" w14:textId="77777777" w:rsidR="0068165D" w:rsidRPr="001C61A0" w:rsidRDefault="0068165D" w:rsidP="0068165D">
      <w:pPr>
        <w:rPr>
          <w:noProof/>
          <w:sz w:val="10"/>
          <w:szCs w:val="10"/>
        </w:rPr>
      </w:pPr>
      <w:r>
        <w:rPr>
          <w:noProof/>
        </w:rPr>
        <w:t>Description of problems encountered and how these were overcome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68165D" w:rsidRPr="005A0145" w14:paraId="50BD44B7" w14:textId="77777777" w:rsidTr="70DCB553">
        <w:trPr>
          <w:trHeight w:val="1486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F5FED2B" w14:textId="41BB6A54" w:rsidR="00F625C2" w:rsidRPr="005A0145" w:rsidRDefault="22976DBF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Missing</w:t>
            </w:r>
            <w:r w:rsidR="0AA69A82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1 important</w:t>
            </w: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table in SQL Database</w:t>
            </w:r>
            <w:r w:rsidR="4D05FB11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7507B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for </w:t>
            </w:r>
            <w:r w:rsidR="4D05FB11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Extras</w:t>
            </w:r>
            <w:r w:rsidR="00BB11FE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09438DE0" w14:textId="6458F03D" w:rsidR="00F625C2" w:rsidRDefault="22976DBF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Had a few tables in the class diagram that didn’t have to be there and </w:t>
            </w:r>
            <w:r w:rsidR="07F950D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missing </w:t>
            </w:r>
            <w:r w:rsidR="122F9FC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important </w:t>
            </w:r>
            <w:r w:rsidR="07F950D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1 </w:t>
            </w:r>
            <w:r w:rsidR="547CE0B6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class</w:t>
            </w:r>
            <w:r w:rsidR="07F950DE"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 called Extra.</w:t>
            </w:r>
          </w:p>
          <w:p w14:paraId="37A0A1F4" w14:textId="3425260B" w:rsidR="001F0E6B" w:rsidRPr="005A0145" w:rsidRDefault="00B94C5E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noProof/>
                <w:color w:val="000000" w:themeColor="text1"/>
                <w:sz w:val="20"/>
                <w:szCs w:val="20"/>
              </w:rPr>
              <w:t>The people designing the website used express-handlebars and now they have to change it because u cant use handlebars with php</w:t>
            </w:r>
            <w:r w:rsidR="007237D9">
              <w:rPr>
                <w:rFonts w:cs="Arial"/>
                <w:noProof/>
                <w:color w:val="000000" w:themeColor="text1"/>
                <w:sz w:val="20"/>
                <w:szCs w:val="20"/>
              </w:rPr>
              <w:t>.</w:t>
            </w:r>
          </w:p>
          <w:p w14:paraId="14EF0B37" w14:textId="788F073E" w:rsidR="00F625C2" w:rsidRPr="005A0145" w:rsidRDefault="00F625C2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  <w:p w14:paraId="2BFAD4AA" w14:textId="3D66A18F" w:rsidR="00F625C2" w:rsidRPr="005A0145" w:rsidRDefault="00F625C2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801FAD9" w14:textId="77777777" w:rsidR="00AE4095" w:rsidRPr="003C0586" w:rsidRDefault="00AE4095" w:rsidP="00AE4095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28"/>
        </w:rPr>
      </w:pPr>
      <w:r w:rsidRPr="003C0586">
        <w:rPr>
          <w:rFonts w:cs="Arial"/>
          <w:bCs/>
          <w:noProof/>
          <w:color w:val="808080" w:themeColor="background1" w:themeShade="80"/>
          <w:sz w:val="28"/>
          <w:szCs w:val="28"/>
        </w:rPr>
        <w:t>Scheduled work for next week by member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C21FB0" w:rsidRPr="005A0145" w14:paraId="4A73609F" w14:textId="77777777" w:rsidTr="70DCB553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F010C8E" w14:textId="77777777" w:rsidR="00C21FB0" w:rsidRPr="003672D0" w:rsidRDefault="00874078" w:rsidP="008A7396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Team Member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4B867D" w14:textId="77777777" w:rsidR="00C21FB0" w:rsidRPr="003672D0" w:rsidRDefault="00C21FB0" w:rsidP="0061578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DETAILS</w:t>
            </w:r>
          </w:p>
        </w:tc>
      </w:tr>
      <w:tr w:rsidR="00C21FB0" w:rsidRPr="005A0145" w14:paraId="3FD8C53A" w14:textId="77777777" w:rsidTr="70DCB553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E8D4D" w14:textId="39C4641D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Daniel Gallagher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8F9F23" w14:textId="3E061796" w:rsidR="00C21FB0" w:rsidRPr="005A0145" w:rsidRDefault="5360AE1B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Helping with the SQL Database </w:t>
            </w:r>
            <w:r w:rsidR="00692FD6">
              <w:rPr>
                <w:rFonts w:cs="Arial"/>
                <w:noProof/>
                <w:color w:val="000000" w:themeColor="text1"/>
                <w:sz w:val="20"/>
                <w:szCs w:val="20"/>
              </w:rPr>
              <w:t xml:space="preserve">and Form </w:t>
            </w:r>
          </w:p>
        </w:tc>
      </w:tr>
      <w:tr w:rsidR="00C21FB0" w:rsidRPr="005A0145" w14:paraId="48251906" w14:textId="77777777" w:rsidTr="70DCB553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30ECB" w14:textId="26222E66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Oksana Aleksandrovica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B81F3" w14:textId="7C42E0B6" w:rsidR="00C21FB0" w:rsidRPr="005A0145" w:rsidRDefault="00FC3FD9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Designing</w:t>
            </w:r>
            <w:r w:rsidR="003F4894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the Website</w:t>
            </w:r>
          </w:p>
        </w:tc>
      </w:tr>
      <w:tr w:rsidR="00C21FB0" w:rsidRPr="005A0145" w14:paraId="104E7B4A" w14:textId="77777777" w:rsidTr="70DCB553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DDB89" w14:textId="452B5F49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Eryk </w:t>
            </w:r>
            <w:r w:rsidR="0078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Gloginski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1C073D" w14:textId="609961A1" w:rsidR="00C21FB0" w:rsidRPr="005A0145" w:rsidRDefault="58D55920" w:rsidP="70DCB553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70DCB553">
              <w:rPr>
                <w:rFonts w:cs="Arial"/>
                <w:noProof/>
                <w:color w:val="000000" w:themeColor="text1"/>
                <w:sz w:val="20"/>
                <w:szCs w:val="20"/>
              </w:rPr>
              <w:t>Work on SQL Database and PHP functions.</w:t>
            </w:r>
          </w:p>
        </w:tc>
      </w:tr>
      <w:tr w:rsidR="00C21FB0" w:rsidRPr="005A0145" w14:paraId="1230937F" w14:textId="77777777" w:rsidTr="70DCB553">
        <w:trPr>
          <w:trHeight w:val="432"/>
        </w:trPr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C8E57" w14:textId="6D462632" w:rsidR="00C21FB0" w:rsidRPr="005A0145" w:rsidRDefault="00111074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Donal Mc Ginty</w:t>
            </w:r>
          </w:p>
        </w:tc>
        <w:tc>
          <w:tcPr>
            <w:tcW w:w="87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D6BE3" w14:textId="3D6561FC" w:rsidR="00C21FB0" w:rsidRPr="005A0145" w:rsidRDefault="00597DD2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Helping with Design </w:t>
            </w:r>
            <w:r w:rsidR="00B94C5E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of the Website</w:t>
            </w:r>
          </w:p>
        </w:tc>
      </w:tr>
    </w:tbl>
    <w:p w14:paraId="6C97332C" w14:textId="77777777" w:rsidR="00197B97" w:rsidRDefault="00197B97" w:rsidP="00197B97">
      <w:pPr>
        <w:spacing w:line="276" w:lineRule="auto"/>
        <w:rPr>
          <w:rFonts w:cs="Arial"/>
          <w:bCs/>
          <w:noProof/>
          <w:color w:val="808080" w:themeColor="background1" w:themeShade="80"/>
          <w:sz w:val="28"/>
          <w:szCs w:val="15"/>
        </w:rPr>
      </w:pPr>
      <w:r>
        <w:rPr>
          <w:rFonts w:cs="Arial"/>
          <w:bCs/>
          <w:noProof/>
          <w:color w:val="808080" w:themeColor="background1" w:themeShade="80"/>
          <w:sz w:val="28"/>
          <w:szCs w:val="15"/>
        </w:rPr>
        <w:t>Additional Comments</w:t>
      </w:r>
    </w:p>
    <w:p w14:paraId="7F9301A0" w14:textId="77777777" w:rsidR="00197B97" w:rsidRPr="001C61A0" w:rsidRDefault="00197B97" w:rsidP="00197B97">
      <w:pPr>
        <w:rPr>
          <w:noProof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197B97" w:rsidRPr="005A0145" w14:paraId="63B09B93" w14:textId="77777777" w:rsidTr="003C748A">
        <w:trPr>
          <w:trHeight w:val="1067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45B2493E" w14:textId="77777777" w:rsidR="00197B97" w:rsidRPr="005A0145" w:rsidRDefault="00197B97" w:rsidP="0061578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94D3E42" w14:textId="77777777" w:rsidR="005A0145" w:rsidRPr="001D0BF0" w:rsidRDefault="005A0145" w:rsidP="0006750F">
      <w:pPr>
        <w:rPr>
          <w:rFonts w:cs="Arial"/>
          <w:sz w:val="36"/>
        </w:rPr>
      </w:pPr>
    </w:p>
    <w:sectPr w:rsidR="005A0145" w:rsidRPr="001D0BF0" w:rsidSect="0006750F">
      <w:footerReference w:type="even" r:id="rId11"/>
      <w:footerReference w:type="default" r:id="rId12"/>
      <w:pgSz w:w="12240" w:h="15840"/>
      <w:pgMar w:top="720" w:right="720" w:bottom="53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AC9B" w14:textId="77777777" w:rsidR="00DC1DE3" w:rsidRDefault="00DC1DE3" w:rsidP="00D4300C">
      <w:r>
        <w:separator/>
      </w:r>
    </w:p>
  </w:endnote>
  <w:endnote w:type="continuationSeparator" w:id="0">
    <w:p w14:paraId="021D0D97" w14:textId="77777777" w:rsidR="00DC1DE3" w:rsidRDefault="00DC1DE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0FDA" w14:textId="77777777" w:rsidR="002218D2" w:rsidRDefault="002218D2" w:rsidP="005B0B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B68F27E" w14:textId="77777777" w:rsidR="002218D2" w:rsidRDefault="002218D2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5508" w14:textId="77777777" w:rsidR="002218D2" w:rsidRDefault="002218D2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7A35" w14:textId="77777777" w:rsidR="00DC1DE3" w:rsidRDefault="00DC1DE3" w:rsidP="00D4300C">
      <w:r>
        <w:separator/>
      </w:r>
    </w:p>
  </w:footnote>
  <w:footnote w:type="continuationSeparator" w:id="0">
    <w:p w14:paraId="3B5AF24D" w14:textId="77777777" w:rsidR="00DC1DE3" w:rsidRDefault="00DC1DE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524962">
    <w:abstractNumId w:val="9"/>
  </w:num>
  <w:num w:numId="2" w16cid:durableId="1571892392">
    <w:abstractNumId w:val="8"/>
  </w:num>
  <w:num w:numId="3" w16cid:durableId="1918250862">
    <w:abstractNumId w:val="7"/>
  </w:num>
  <w:num w:numId="4" w16cid:durableId="31197957">
    <w:abstractNumId w:val="6"/>
  </w:num>
  <w:num w:numId="5" w16cid:durableId="2128157348">
    <w:abstractNumId w:val="5"/>
  </w:num>
  <w:num w:numId="6" w16cid:durableId="1914074502">
    <w:abstractNumId w:val="4"/>
  </w:num>
  <w:num w:numId="7" w16cid:durableId="1923106431">
    <w:abstractNumId w:val="3"/>
  </w:num>
  <w:num w:numId="8" w16cid:durableId="90929956">
    <w:abstractNumId w:val="2"/>
  </w:num>
  <w:num w:numId="9" w16cid:durableId="1591499859">
    <w:abstractNumId w:val="1"/>
  </w:num>
  <w:num w:numId="10" w16cid:durableId="2041347998">
    <w:abstractNumId w:val="0"/>
  </w:num>
  <w:num w:numId="11" w16cid:durableId="1215655747">
    <w:abstractNumId w:val="24"/>
  </w:num>
  <w:num w:numId="12" w16cid:durableId="1616984694">
    <w:abstractNumId w:val="34"/>
  </w:num>
  <w:num w:numId="13" w16cid:durableId="1844003324">
    <w:abstractNumId w:val="33"/>
  </w:num>
  <w:num w:numId="14" w16cid:durableId="610477525">
    <w:abstractNumId w:val="20"/>
  </w:num>
  <w:num w:numId="15" w16cid:durableId="758864857">
    <w:abstractNumId w:val="16"/>
  </w:num>
  <w:num w:numId="16" w16cid:durableId="376703811">
    <w:abstractNumId w:val="23"/>
  </w:num>
  <w:num w:numId="17" w16cid:durableId="1657565389">
    <w:abstractNumId w:val="29"/>
  </w:num>
  <w:num w:numId="18" w16cid:durableId="1038697170">
    <w:abstractNumId w:val="28"/>
  </w:num>
  <w:num w:numId="19" w16cid:durableId="554896617">
    <w:abstractNumId w:val="13"/>
  </w:num>
  <w:num w:numId="20" w16cid:durableId="247082145">
    <w:abstractNumId w:val="14"/>
  </w:num>
  <w:num w:numId="21" w16cid:durableId="736561548">
    <w:abstractNumId w:val="25"/>
  </w:num>
  <w:num w:numId="22" w16cid:durableId="2054578868">
    <w:abstractNumId w:val="17"/>
  </w:num>
  <w:num w:numId="23" w16cid:durableId="828209823">
    <w:abstractNumId w:val="15"/>
  </w:num>
  <w:num w:numId="24" w16cid:durableId="1124039813">
    <w:abstractNumId w:val="10"/>
  </w:num>
  <w:num w:numId="25" w16cid:durableId="1896775394">
    <w:abstractNumId w:val="26"/>
  </w:num>
  <w:num w:numId="26" w16cid:durableId="556625602">
    <w:abstractNumId w:val="27"/>
  </w:num>
  <w:num w:numId="27" w16cid:durableId="696663553">
    <w:abstractNumId w:val="32"/>
  </w:num>
  <w:num w:numId="28" w16cid:durableId="593630481">
    <w:abstractNumId w:val="35"/>
  </w:num>
  <w:num w:numId="29" w16cid:durableId="2018264841">
    <w:abstractNumId w:val="18"/>
  </w:num>
  <w:num w:numId="30" w16cid:durableId="523248018">
    <w:abstractNumId w:val="30"/>
  </w:num>
  <w:num w:numId="31" w16cid:durableId="459885323">
    <w:abstractNumId w:val="11"/>
  </w:num>
  <w:num w:numId="32" w16cid:durableId="2105831991">
    <w:abstractNumId w:val="31"/>
  </w:num>
  <w:num w:numId="33" w16cid:durableId="1804427077">
    <w:abstractNumId w:val="22"/>
  </w:num>
  <w:num w:numId="34" w16cid:durableId="238173018">
    <w:abstractNumId w:val="36"/>
  </w:num>
  <w:num w:numId="35" w16cid:durableId="1946182775">
    <w:abstractNumId w:val="19"/>
  </w:num>
  <w:num w:numId="36" w16cid:durableId="1437600395">
    <w:abstractNumId w:val="12"/>
  </w:num>
  <w:num w:numId="37" w16cid:durableId="575361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CA"/>
    <w:rsid w:val="0000026B"/>
    <w:rsid w:val="00006953"/>
    <w:rsid w:val="00010207"/>
    <w:rsid w:val="00016299"/>
    <w:rsid w:val="0002022F"/>
    <w:rsid w:val="0002339A"/>
    <w:rsid w:val="000271EE"/>
    <w:rsid w:val="00027FE5"/>
    <w:rsid w:val="00031AF7"/>
    <w:rsid w:val="00031F53"/>
    <w:rsid w:val="000361A2"/>
    <w:rsid w:val="00042B8F"/>
    <w:rsid w:val="00056E4C"/>
    <w:rsid w:val="00062BFE"/>
    <w:rsid w:val="00063B41"/>
    <w:rsid w:val="0006750F"/>
    <w:rsid w:val="00093250"/>
    <w:rsid w:val="000A3DF4"/>
    <w:rsid w:val="000A5FCA"/>
    <w:rsid w:val="000B3AA5"/>
    <w:rsid w:val="000C007C"/>
    <w:rsid w:val="000C0370"/>
    <w:rsid w:val="000C0ABB"/>
    <w:rsid w:val="000D0112"/>
    <w:rsid w:val="000D5F7F"/>
    <w:rsid w:val="000E139B"/>
    <w:rsid w:val="000E5F3F"/>
    <w:rsid w:val="000E7AF5"/>
    <w:rsid w:val="000F6F8D"/>
    <w:rsid w:val="00111074"/>
    <w:rsid w:val="00111C4F"/>
    <w:rsid w:val="00112113"/>
    <w:rsid w:val="00121D51"/>
    <w:rsid w:val="00132FDE"/>
    <w:rsid w:val="00142A5D"/>
    <w:rsid w:val="001472A1"/>
    <w:rsid w:val="00155B44"/>
    <w:rsid w:val="00156D7F"/>
    <w:rsid w:val="00171DDB"/>
    <w:rsid w:val="001720F6"/>
    <w:rsid w:val="0017507B"/>
    <w:rsid w:val="00177191"/>
    <w:rsid w:val="0017735B"/>
    <w:rsid w:val="00177F32"/>
    <w:rsid w:val="00195DCB"/>
    <w:rsid w:val="001962A6"/>
    <w:rsid w:val="001978E0"/>
    <w:rsid w:val="00197B97"/>
    <w:rsid w:val="00197E3B"/>
    <w:rsid w:val="001A6E4B"/>
    <w:rsid w:val="001B1353"/>
    <w:rsid w:val="001C28B8"/>
    <w:rsid w:val="001C39AD"/>
    <w:rsid w:val="001C61A0"/>
    <w:rsid w:val="001C7751"/>
    <w:rsid w:val="001D0BF0"/>
    <w:rsid w:val="001D1964"/>
    <w:rsid w:val="001D29AD"/>
    <w:rsid w:val="001D3578"/>
    <w:rsid w:val="001E1695"/>
    <w:rsid w:val="001E63C8"/>
    <w:rsid w:val="001F0E6B"/>
    <w:rsid w:val="00201B43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65E42"/>
    <w:rsid w:val="00275206"/>
    <w:rsid w:val="00276F2A"/>
    <w:rsid w:val="0028245F"/>
    <w:rsid w:val="002830CA"/>
    <w:rsid w:val="00294609"/>
    <w:rsid w:val="00294DC4"/>
    <w:rsid w:val="002A17D8"/>
    <w:rsid w:val="002A3BEA"/>
    <w:rsid w:val="002A45FC"/>
    <w:rsid w:val="002A4915"/>
    <w:rsid w:val="002B1D6A"/>
    <w:rsid w:val="002B4FAA"/>
    <w:rsid w:val="002B5D26"/>
    <w:rsid w:val="002C566C"/>
    <w:rsid w:val="002D38C6"/>
    <w:rsid w:val="002D6378"/>
    <w:rsid w:val="002E4407"/>
    <w:rsid w:val="002F23D3"/>
    <w:rsid w:val="002F2C0D"/>
    <w:rsid w:val="002F39CD"/>
    <w:rsid w:val="002F6674"/>
    <w:rsid w:val="002F7A64"/>
    <w:rsid w:val="00303C60"/>
    <w:rsid w:val="00326688"/>
    <w:rsid w:val="00341A03"/>
    <w:rsid w:val="00343CF7"/>
    <w:rsid w:val="00345899"/>
    <w:rsid w:val="0036274A"/>
    <w:rsid w:val="0036595F"/>
    <w:rsid w:val="003672D0"/>
    <w:rsid w:val="003739FB"/>
    <w:rsid w:val="003758D7"/>
    <w:rsid w:val="00376B04"/>
    <w:rsid w:val="00383D3C"/>
    <w:rsid w:val="0039371B"/>
    <w:rsid w:val="00394B8A"/>
    <w:rsid w:val="003A167F"/>
    <w:rsid w:val="003A1DE6"/>
    <w:rsid w:val="003A30E0"/>
    <w:rsid w:val="003B0FE3"/>
    <w:rsid w:val="003C0586"/>
    <w:rsid w:val="003C25DB"/>
    <w:rsid w:val="003C748A"/>
    <w:rsid w:val="003D28EE"/>
    <w:rsid w:val="003D5B08"/>
    <w:rsid w:val="003E5909"/>
    <w:rsid w:val="003F4894"/>
    <w:rsid w:val="003F787D"/>
    <w:rsid w:val="003F799C"/>
    <w:rsid w:val="00400C0D"/>
    <w:rsid w:val="0040366B"/>
    <w:rsid w:val="00403AF0"/>
    <w:rsid w:val="00422668"/>
    <w:rsid w:val="00434271"/>
    <w:rsid w:val="00436154"/>
    <w:rsid w:val="004368CD"/>
    <w:rsid w:val="0044419E"/>
    <w:rsid w:val="00445FC4"/>
    <w:rsid w:val="00447D08"/>
    <w:rsid w:val="00451E0D"/>
    <w:rsid w:val="00453DF4"/>
    <w:rsid w:val="0045552B"/>
    <w:rsid w:val="0045680E"/>
    <w:rsid w:val="004630AB"/>
    <w:rsid w:val="00466D5B"/>
    <w:rsid w:val="004721B9"/>
    <w:rsid w:val="00472ADF"/>
    <w:rsid w:val="00482909"/>
    <w:rsid w:val="00483632"/>
    <w:rsid w:val="00491059"/>
    <w:rsid w:val="00491239"/>
    <w:rsid w:val="00492BF1"/>
    <w:rsid w:val="00493BCE"/>
    <w:rsid w:val="004952F9"/>
    <w:rsid w:val="004965BD"/>
    <w:rsid w:val="00497A8D"/>
    <w:rsid w:val="004A47C7"/>
    <w:rsid w:val="004B4C32"/>
    <w:rsid w:val="004D59AF"/>
    <w:rsid w:val="004E62C1"/>
    <w:rsid w:val="004E7C78"/>
    <w:rsid w:val="004F1A3A"/>
    <w:rsid w:val="004F4D53"/>
    <w:rsid w:val="005003F2"/>
    <w:rsid w:val="00512412"/>
    <w:rsid w:val="00513CF6"/>
    <w:rsid w:val="00521CB6"/>
    <w:rsid w:val="00531F82"/>
    <w:rsid w:val="00535D78"/>
    <w:rsid w:val="00541210"/>
    <w:rsid w:val="00542FAE"/>
    <w:rsid w:val="00547183"/>
    <w:rsid w:val="00557283"/>
    <w:rsid w:val="00557C38"/>
    <w:rsid w:val="005823D8"/>
    <w:rsid w:val="00587470"/>
    <w:rsid w:val="0059408D"/>
    <w:rsid w:val="00597DD2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325E0"/>
    <w:rsid w:val="00646C90"/>
    <w:rsid w:val="006550BA"/>
    <w:rsid w:val="00664BC7"/>
    <w:rsid w:val="0067736C"/>
    <w:rsid w:val="0068165D"/>
    <w:rsid w:val="0069082F"/>
    <w:rsid w:val="00691D78"/>
    <w:rsid w:val="00692FD6"/>
    <w:rsid w:val="00696FAA"/>
    <w:rsid w:val="006A16C4"/>
    <w:rsid w:val="006A3A15"/>
    <w:rsid w:val="006B00BA"/>
    <w:rsid w:val="006B5ECE"/>
    <w:rsid w:val="006B6267"/>
    <w:rsid w:val="006C1052"/>
    <w:rsid w:val="006C2928"/>
    <w:rsid w:val="006C66DE"/>
    <w:rsid w:val="006D359B"/>
    <w:rsid w:val="006D36F2"/>
    <w:rsid w:val="006D37D8"/>
    <w:rsid w:val="006D6888"/>
    <w:rsid w:val="006E2D2B"/>
    <w:rsid w:val="00704B7C"/>
    <w:rsid w:val="007111E4"/>
    <w:rsid w:val="00714325"/>
    <w:rsid w:val="007237D9"/>
    <w:rsid w:val="00753453"/>
    <w:rsid w:val="00754D1F"/>
    <w:rsid w:val="00756B3B"/>
    <w:rsid w:val="0076489D"/>
    <w:rsid w:val="007670A9"/>
    <w:rsid w:val="007722CF"/>
    <w:rsid w:val="00774101"/>
    <w:rsid w:val="00780E51"/>
    <w:rsid w:val="0078197E"/>
    <w:rsid w:val="007874B8"/>
    <w:rsid w:val="007919FA"/>
    <w:rsid w:val="00796CE2"/>
    <w:rsid w:val="007A235B"/>
    <w:rsid w:val="007A782A"/>
    <w:rsid w:val="007B348F"/>
    <w:rsid w:val="007B7937"/>
    <w:rsid w:val="007C5326"/>
    <w:rsid w:val="007D591A"/>
    <w:rsid w:val="007D72F0"/>
    <w:rsid w:val="007F08AA"/>
    <w:rsid w:val="007F09EE"/>
    <w:rsid w:val="007F3EB8"/>
    <w:rsid w:val="007F65CC"/>
    <w:rsid w:val="0080195E"/>
    <w:rsid w:val="0081690B"/>
    <w:rsid w:val="008202AC"/>
    <w:rsid w:val="0082432F"/>
    <w:rsid w:val="00827F6D"/>
    <w:rsid w:val="008350B3"/>
    <w:rsid w:val="00836785"/>
    <w:rsid w:val="008371AB"/>
    <w:rsid w:val="00847944"/>
    <w:rsid w:val="00863730"/>
    <w:rsid w:val="00874078"/>
    <w:rsid w:val="00877983"/>
    <w:rsid w:val="0088043B"/>
    <w:rsid w:val="00882563"/>
    <w:rsid w:val="00883ABB"/>
    <w:rsid w:val="0088623D"/>
    <w:rsid w:val="0089005A"/>
    <w:rsid w:val="00890E7D"/>
    <w:rsid w:val="00891F3C"/>
    <w:rsid w:val="00896E33"/>
    <w:rsid w:val="008A7396"/>
    <w:rsid w:val="008C027C"/>
    <w:rsid w:val="008C59BA"/>
    <w:rsid w:val="008D0E20"/>
    <w:rsid w:val="008D5BD1"/>
    <w:rsid w:val="008E525C"/>
    <w:rsid w:val="008E6621"/>
    <w:rsid w:val="008F0F82"/>
    <w:rsid w:val="009060B2"/>
    <w:rsid w:val="009152A8"/>
    <w:rsid w:val="009212F2"/>
    <w:rsid w:val="00922366"/>
    <w:rsid w:val="00937A68"/>
    <w:rsid w:val="009419B0"/>
    <w:rsid w:val="00942BD8"/>
    <w:rsid w:val="00944D0D"/>
    <w:rsid w:val="00951F56"/>
    <w:rsid w:val="00955C66"/>
    <w:rsid w:val="00976532"/>
    <w:rsid w:val="00976CA4"/>
    <w:rsid w:val="00982B8C"/>
    <w:rsid w:val="009920A2"/>
    <w:rsid w:val="009A25CD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55E4B"/>
    <w:rsid w:val="00A6224F"/>
    <w:rsid w:val="00A6738D"/>
    <w:rsid w:val="00A673D6"/>
    <w:rsid w:val="00A673D8"/>
    <w:rsid w:val="00A73209"/>
    <w:rsid w:val="00A805A3"/>
    <w:rsid w:val="00A80C6D"/>
    <w:rsid w:val="00A90409"/>
    <w:rsid w:val="00A91DEA"/>
    <w:rsid w:val="00A94033"/>
    <w:rsid w:val="00A95536"/>
    <w:rsid w:val="00AA2655"/>
    <w:rsid w:val="00AA7559"/>
    <w:rsid w:val="00AB1F2A"/>
    <w:rsid w:val="00AB42E0"/>
    <w:rsid w:val="00AC13B3"/>
    <w:rsid w:val="00AD09BE"/>
    <w:rsid w:val="00AE1A89"/>
    <w:rsid w:val="00AE4095"/>
    <w:rsid w:val="00B039DB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94C5E"/>
    <w:rsid w:val="00BA1CA5"/>
    <w:rsid w:val="00BA1F11"/>
    <w:rsid w:val="00BA7868"/>
    <w:rsid w:val="00BB11FE"/>
    <w:rsid w:val="00BB52C1"/>
    <w:rsid w:val="00BC27AD"/>
    <w:rsid w:val="00BC38F6"/>
    <w:rsid w:val="00BC7F9D"/>
    <w:rsid w:val="00C002CD"/>
    <w:rsid w:val="00C12C0B"/>
    <w:rsid w:val="00C21FB0"/>
    <w:rsid w:val="00C40DB1"/>
    <w:rsid w:val="00C425A7"/>
    <w:rsid w:val="00C44F9F"/>
    <w:rsid w:val="00C479CE"/>
    <w:rsid w:val="00C50D78"/>
    <w:rsid w:val="00C511D8"/>
    <w:rsid w:val="00C60A1F"/>
    <w:rsid w:val="00C60B0A"/>
    <w:rsid w:val="00C613DF"/>
    <w:rsid w:val="00C62F64"/>
    <w:rsid w:val="00C75002"/>
    <w:rsid w:val="00C82F85"/>
    <w:rsid w:val="00C83AA7"/>
    <w:rsid w:val="00C864DD"/>
    <w:rsid w:val="00C86A66"/>
    <w:rsid w:val="00C904AE"/>
    <w:rsid w:val="00C92568"/>
    <w:rsid w:val="00C92F28"/>
    <w:rsid w:val="00C955A4"/>
    <w:rsid w:val="00C95696"/>
    <w:rsid w:val="00CA1B75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CF3E99"/>
    <w:rsid w:val="00CF4387"/>
    <w:rsid w:val="00CF7EC8"/>
    <w:rsid w:val="00D022DF"/>
    <w:rsid w:val="00D07BBB"/>
    <w:rsid w:val="00D105DB"/>
    <w:rsid w:val="00D147A9"/>
    <w:rsid w:val="00D15D56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6B1B"/>
    <w:rsid w:val="00D675F4"/>
    <w:rsid w:val="00D7230F"/>
    <w:rsid w:val="00D82ADF"/>
    <w:rsid w:val="00D87C25"/>
    <w:rsid w:val="00D90B36"/>
    <w:rsid w:val="00DA3D45"/>
    <w:rsid w:val="00DB1AE1"/>
    <w:rsid w:val="00DB451E"/>
    <w:rsid w:val="00DB5E64"/>
    <w:rsid w:val="00DC071E"/>
    <w:rsid w:val="00DC1DE3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5374A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A6C61"/>
    <w:rsid w:val="00EB23F8"/>
    <w:rsid w:val="00EB6FD8"/>
    <w:rsid w:val="00ED1D65"/>
    <w:rsid w:val="00EE3CF0"/>
    <w:rsid w:val="00EF3455"/>
    <w:rsid w:val="00EF654B"/>
    <w:rsid w:val="00EF7174"/>
    <w:rsid w:val="00F143AB"/>
    <w:rsid w:val="00F15867"/>
    <w:rsid w:val="00F433E9"/>
    <w:rsid w:val="00F51467"/>
    <w:rsid w:val="00F60090"/>
    <w:rsid w:val="00F61C92"/>
    <w:rsid w:val="00F625C2"/>
    <w:rsid w:val="00F66517"/>
    <w:rsid w:val="00F7606F"/>
    <w:rsid w:val="00F82A49"/>
    <w:rsid w:val="00F85E87"/>
    <w:rsid w:val="00F86630"/>
    <w:rsid w:val="00F90516"/>
    <w:rsid w:val="00F922B3"/>
    <w:rsid w:val="00FB4C7E"/>
    <w:rsid w:val="00FC3FD9"/>
    <w:rsid w:val="00FC5713"/>
    <w:rsid w:val="00FE0B98"/>
    <w:rsid w:val="00FE1E14"/>
    <w:rsid w:val="00FE6D48"/>
    <w:rsid w:val="00FF3462"/>
    <w:rsid w:val="00FF51C2"/>
    <w:rsid w:val="00FF6D3F"/>
    <w:rsid w:val="00FF74E0"/>
    <w:rsid w:val="00FF79ED"/>
    <w:rsid w:val="00FF7C4B"/>
    <w:rsid w:val="04D77F7C"/>
    <w:rsid w:val="07F950DE"/>
    <w:rsid w:val="0AA69A82"/>
    <w:rsid w:val="0B06AC59"/>
    <w:rsid w:val="0ECDA07F"/>
    <w:rsid w:val="122F9FCE"/>
    <w:rsid w:val="1A672999"/>
    <w:rsid w:val="1E70BDD9"/>
    <w:rsid w:val="22976DBF"/>
    <w:rsid w:val="268DF7F3"/>
    <w:rsid w:val="2829C854"/>
    <w:rsid w:val="2CFD3977"/>
    <w:rsid w:val="2E61B6A7"/>
    <w:rsid w:val="325A9878"/>
    <w:rsid w:val="3BAAE356"/>
    <w:rsid w:val="4D05FB11"/>
    <w:rsid w:val="5360AE1B"/>
    <w:rsid w:val="5459D021"/>
    <w:rsid w:val="547CE0B6"/>
    <w:rsid w:val="58D55920"/>
    <w:rsid w:val="594EBBCE"/>
    <w:rsid w:val="5C865C90"/>
    <w:rsid w:val="5DB410B0"/>
    <w:rsid w:val="63C7E67D"/>
    <w:rsid w:val="6595B252"/>
    <w:rsid w:val="6D0F548E"/>
    <w:rsid w:val="70DCB553"/>
    <w:rsid w:val="71015579"/>
    <w:rsid w:val="7228FF40"/>
    <w:rsid w:val="74B49D8A"/>
    <w:rsid w:val="7704D4D9"/>
    <w:rsid w:val="771DFD36"/>
    <w:rsid w:val="78831031"/>
    <w:rsid w:val="7BD845FC"/>
    <w:rsid w:val="7F7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AE592"/>
  <w15:docId w15:val="{627F89FA-4B9A-4B0D-92F5-C7EDB5D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BodyText"/>
    <w:qFormat/>
    <w:rsid w:val="005A0145"/>
    <w:rPr>
      <w:rFonts w:cs="Arial"/>
      <w:noProof/>
      <w:color w:val="44546A" w:themeColor="text2"/>
      <w:sz w:val="36"/>
    </w:rPr>
  </w:style>
  <w:style w:type="paragraph" w:styleId="BodyText">
    <w:name w:val="Body Text"/>
    <w:basedOn w:val="Normal"/>
    <w:link w:val="BodyTextChar"/>
    <w:semiHidden/>
    <w:unhideWhenUsed/>
    <w:rsid w:val="005A014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A0145"/>
    <w:rPr>
      <w:rFonts w:ascii="Century Gothic" w:eastAsia="Calibri" w:hAnsi="Century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gibson\Documents\LYIT\2020_2021\a_Sem2\TeamProject\JournalTemplate\Week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554C9E-5B46-402F-93A4-F2413422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Weekly-Project-Status-Report-10673_WORD</Template>
  <TotalTime>74</TotalTime>
  <Pages>2</Pages>
  <Words>276</Words>
  <Characters>1452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LYIT</dc:creator>
  <cp:lastModifiedBy>Daniel Gallagher - STUDENT</cp:lastModifiedBy>
  <cp:revision>100</cp:revision>
  <cp:lastPrinted>2018-12-11T20:33:00Z</cp:lastPrinted>
  <dcterms:created xsi:type="dcterms:W3CDTF">2023-01-27T09:42:00Z</dcterms:created>
  <dcterms:modified xsi:type="dcterms:W3CDTF">2023-02-10T10:49:00Z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