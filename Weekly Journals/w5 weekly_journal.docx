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944" w:rsidP="000361A2" w:rsidRDefault="003A30E0" w14:paraId="49B69566" w14:textId="77777777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:rsidRPr="002152A4" w:rsidR="00B460B2" w:rsidP="005A0145" w:rsidRDefault="00B460B2" w14:paraId="7C8E4CBB" w14:textId="77777777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:rsidTr="51A5BE54" w14:paraId="5ABAA924" w14:textId="77777777">
        <w:tc>
          <w:tcPr>
            <w:tcW w:w="7735" w:type="dxa"/>
            <w:tcMar/>
          </w:tcPr>
          <w:p w:rsidR="00541210" w:rsidP="00541210" w:rsidRDefault="00541210" w14:paraId="7A22AA99" w14:textId="77777777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4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Pr="005A0145" w:rsidR="00541210" w:rsidTr="51A5BE54" w14:paraId="6DB79C0A" w14:textId="77777777">
              <w:trPr>
                <w:trHeight w:val="384"/>
              </w:trPr>
              <w:tc>
                <w:tcPr>
                  <w:tcW w:w="268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1EF7BBC6" w14:textId="173F26E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20EB6F14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03110512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3EFC3CDC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Pr="005A0145" w:rsidR="00541210" w:rsidTr="51A5BE54" w14:paraId="7E091A5E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37EA0D7D" w14:textId="1ED4468E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541210" w:rsidP="51A5BE54" w:rsidRDefault="00541210" w14:paraId="291456F1" w14:textId="3CB1C44E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44A9659D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0C582FEC" w14:textId="1FE4EB92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541210" w:rsidP="51A5BE54" w:rsidRDefault="00304BBC" w14:paraId="2E333871" w14:textId="0F771625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59022A10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</w:tr>
            <w:tr w:rsidRPr="005A0145" w:rsidR="00541210" w:rsidTr="51A5BE54" w14:paraId="677A6B6C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3E4587C0" w14:textId="079BFF6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541210" w:rsidP="4F9D1D0B" w:rsidRDefault="418E5011" w14:paraId="0C75B77B" w14:textId="7AEA1511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2BAFC316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1B0C9E49" w14:textId="75F5396A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541210" w:rsidP="51A5BE54" w:rsidRDefault="00541210" w14:paraId="4E211DA0" w14:textId="4C8A88CD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621C8B45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1</w:t>
                  </w:r>
                </w:p>
              </w:tc>
            </w:tr>
            <w:tr w:rsidRPr="005A0145" w:rsidR="003C748A" w:rsidTr="51A5BE54" w14:paraId="01E3DA9F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3C748A" w:rsidP="00541210" w:rsidRDefault="00111074" w14:paraId="5E780871" w14:textId="6BAD68EC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3C748A" w:rsidP="51A5BE54" w:rsidRDefault="00304BBC" w14:paraId="3DE8BAB5" w14:textId="5CA1944C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414779AD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3C748A" w:rsidP="00541210" w:rsidRDefault="00177191" w14:paraId="244F7B8F" w14:textId="29CA88C5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3C748A" w:rsidP="51A5BE54" w:rsidRDefault="003C748A" w14:paraId="1843F392" w14:textId="767BC1CE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215ED549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0</w:t>
                  </w:r>
                </w:p>
              </w:tc>
            </w:tr>
            <w:tr w:rsidRPr="005A0145" w:rsidR="00111074" w:rsidTr="51A5BE54" w14:paraId="09B93E83" w14:textId="77777777">
              <w:trPr>
                <w:trHeight w:val="418"/>
              </w:trPr>
              <w:tc>
                <w:tcPr>
                  <w:tcW w:w="268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="00111074" w:rsidP="00541210" w:rsidRDefault="00111074" w14:paraId="72303FF8" w14:textId="018683F3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51A5BE54" w:rsidRDefault="00111074" w14:paraId="4013135E" w14:textId="0A0FD449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7C50A835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00541210" w:rsidRDefault="00177191" w14:paraId="36DAC3CF" w14:textId="2F4CA0F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4F9D1D0B" w:rsidRDefault="25A77B4C" w14:paraId="01969AB2" w14:textId="6A69EEAB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1A5BE54" w:rsidR="33DC1758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541210" w:rsidP="00B460B2" w:rsidRDefault="00541210" w14:paraId="1D46AA2E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  <w:tcMar/>
          </w:tcPr>
          <w:p w:rsidR="00541210" w:rsidRDefault="00541210" w14:paraId="3AFB64D4" w14:textId="77777777"/>
          <w:p w:rsidR="00541210" w:rsidP="002F6674" w:rsidRDefault="00541210" w14:paraId="5957F9BF" w14:textId="77777777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18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Pr="005A0145" w:rsidR="00541210" w:rsidTr="002F6674" w14:paraId="688DE488" w14:textId="77777777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:rsidRPr="001C39AD" w:rsidR="00541210" w:rsidP="002F6674" w:rsidRDefault="00541210" w14:paraId="1F150156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:rsidRPr="005A0145" w:rsidR="00541210" w:rsidP="002F6674" w:rsidRDefault="00056A20" w14:paraId="03E0F7C5" w14:textId="3E7CBE55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541210" w:rsidP="00B460B2" w:rsidRDefault="00541210" w14:paraId="26851671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541210" w:rsidP="00B460B2" w:rsidRDefault="00541210" w14:paraId="45F7BDD8" w14:textId="77777777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:rsidR="001C61A0" w:rsidP="001C61A0" w:rsidRDefault="001D3578" w14:paraId="4C3AD34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:rsidRPr="001C61A0" w:rsidR="001C61A0" w:rsidP="001C61A0" w:rsidRDefault="001D3578" w14:paraId="07C8DD8F" w14:textId="77777777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5A0145" w:rsidTr="51A5BE54" w14:paraId="52B7C43A" w14:textId="77777777">
        <w:trPr>
          <w:trHeight w:val="1225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="00F625C2" w:rsidP="0076489D" w:rsidRDefault="0061796B" w14:paraId="65C69C89" w14:textId="665C80F3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51A5BE54" w:rsidR="0061796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CRUD for rooms</w:t>
            </w:r>
            <w:r w:rsidRPr="51A5BE54" w:rsidR="00702B8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– Eryk</w:t>
            </w:r>
          </w:p>
          <w:p w:rsidR="001C1F2F" w:rsidP="0076489D" w:rsidRDefault="00EC6705" w14:paraId="4F53FC05" w14:textId="16817D7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Front end and designing</w:t>
            </w:r>
            <w:r w:rsidR="001C1F2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– Oksana</w:t>
            </w:r>
          </w:p>
          <w:p w:rsidR="001C1F2F" w:rsidP="0076489D" w:rsidRDefault="001C1F2F" w14:paraId="20CC2D04" w14:textId="777777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Pr="005A0145" w:rsidR="00111074" w:rsidP="0076489D" w:rsidRDefault="00111074" w14:paraId="3FE86D59" w14:textId="6FDF54D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1C61A0" w:rsidP="001C61A0" w:rsidRDefault="001D3578" w14:paraId="6EEFB730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:rsidRPr="001C61A0" w:rsidR="001C61A0" w:rsidP="001C61A0" w:rsidRDefault="00836785" w14:paraId="7D53AFA2" w14:textId="77777777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C61A0" w:rsidTr="1A53347A" w14:paraId="405B9936" w14:textId="77777777">
        <w:trPr>
          <w:trHeight w:val="144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="00357D53" w:rsidP="4F9D1D0B" w:rsidRDefault="00357D53" w14:paraId="37DF1E0E" w14:textId="3093B6F1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1A5BE54" w:rsidR="48CB4D6C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Version 1 is complete</w:t>
            </w:r>
            <w:r w:rsidRPr="51A5BE54" w:rsidR="3FC0A1A4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– </w:t>
            </w:r>
            <w:r w:rsidRPr="51A5BE54" w:rsidR="0129C7A3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Eryk</w:t>
            </w:r>
          </w:p>
          <w:p w:rsidR="073A5422" w:rsidP="51A5BE54" w:rsidRDefault="073A5422" w14:paraId="00EA24C5" w14:textId="1B455064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1A53347A" w:rsidR="073A5422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Added 3 Pages for</w:t>
            </w:r>
            <w:r w:rsidRPr="1A53347A" w:rsidR="42DA66A3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the user for</w:t>
            </w:r>
            <w:r w:rsidRPr="1A53347A" w:rsidR="073A5422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reservations the user can set their check in and check out</w:t>
            </w:r>
            <w:r w:rsidRPr="1A53347A" w:rsidR="65BFF0D4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A53347A" w:rsidR="2028AAB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be able to view </w:t>
            </w:r>
            <w:r w:rsidRPr="1A53347A" w:rsidR="6EBECA7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rooms and reserve them and</w:t>
            </w:r>
            <w:r w:rsidRPr="1A53347A" w:rsidR="347A3995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able to</w:t>
            </w:r>
            <w:r w:rsidRPr="1A53347A" w:rsidR="6EBECA7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53347A" w:rsidR="15E3DE9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fill out a final reservation form where they enter</w:t>
            </w:r>
            <w:r w:rsidRPr="1A53347A" w:rsidR="3C95D1B0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their personal info to complete the reservation process</w:t>
            </w:r>
            <w:r w:rsidRPr="1A53347A" w:rsidR="050A26C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– Daniel</w:t>
            </w:r>
          </w:p>
          <w:p w:rsidR="54EB10B7" w:rsidP="1A53347A" w:rsidRDefault="54EB10B7" w14:paraId="6DD082D2" w14:textId="62F8B75D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1A53347A" w:rsidR="54EB10B7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Main pages design - Oksana</w:t>
            </w:r>
          </w:p>
          <w:p w:rsidR="27760523" w:rsidP="51A5BE54" w:rsidRDefault="27760523" w14:paraId="577DD11C" w14:textId="5E90CB1B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51A5BE54" w:rsidR="27760523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H</w:t>
            </w:r>
            <w:r w:rsidRPr="51A5BE54" w:rsidR="050A26C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elped with the code </w:t>
            </w:r>
            <w:r w:rsidRPr="51A5BE54" w:rsidR="7A9C94A4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Aswell</w:t>
            </w:r>
            <w:r w:rsidRPr="51A5BE54" w:rsidR="050A26C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for 1 of the pages. - </w:t>
            </w:r>
            <w:r w:rsidRPr="51A5BE54" w:rsidR="050A26C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Donal</w:t>
            </w:r>
          </w:p>
          <w:p w:rsidR="51A5BE54" w:rsidP="51A5BE54" w:rsidRDefault="51A5BE54" w14:paraId="16A5D668" w14:textId="7C397C06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</w:p>
          <w:p w:rsidR="00111074" w:rsidP="00265E42" w:rsidRDefault="00111074" w14:paraId="5D393821" w14:textId="777777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Pr="005A0145" w:rsidR="00111074" w:rsidP="00265E42" w:rsidRDefault="00111074" w14:paraId="0E85DC28" w14:textId="4123FD5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68165D" w:rsidP="00C613DF" w:rsidRDefault="0068165D" w14:paraId="15118CAE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:rsidRPr="001C61A0" w:rsidR="0068165D" w:rsidP="0068165D" w:rsidRDefault="0068165D" w14:paraId="5D4E9D71" w14:textId="77777777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68165D" w:rsidTr="51A5BE54" w14:paraId="50BD44B7" w14:textId="77777777">
        <w:trPr>
          <w:trHeight w:val="148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="00F625C2" w:rsidP="51A5BE54" w:rsidRDefault="00D57F55" w14:paraId="1C0DB121" w14:textId="1D8A9850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1A5BE54" w:rsidR="52A23B1E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Problems adding the functionality to the webpage </w:t>
            </w:r>
            <w:r w:rsidRPr="51A5BE54" w:rsidR="17F5889A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because of </w:t>
            </w:r>
            <w:r w:rsidRPr="51A5BE54" w:rsidR="59513AEE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Erros</w:t>
            </w:r>
            <w:r w:rsidRPr="51A5BE54" w:rsidR="17F5889A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with code and crashes.</w:t>
            </w:r>
          </w:p>
          <w:p w:rsidRPr="005A0145" w:rsidR="00E56116" w:rsidP="00615789" w:rsidRDefault="00E56116" w14:paraId="2BFAD4AA" w14:textId="4E1BD02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Pr="003C0586" w:rsidR="00AE4095" w:rsidP="00AE4095" w:rsidRDefault="00AE4095" w14:paraId="0801FAD9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Pr="005A0145" w:rsidR="00C21FB0" w:rsidTr="51A5BE54" w14:paraId="4A73609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8A7396" w:rsidRDefault="00874078" w14:paraId="4F010C8E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615789" w:rsidRDefault="00C21FB0" w14:paraId="764B867D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Pr="005A0145" w:rsidR="00C21FB0" w:rsidTr="51A5BE54" w14:paraId="3FD8C53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474E8D4D" w14:textId="39C4641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51A5BE54" w:rsidRDefault="00FA5AB2" w14:paraId="2B8F9F23" w14:textId="2B98C936">
            <w:pPr>
              <w:pStyle w:val="Normal"/>
              <w:rPr>
                <w:rFonts w:ascii="Century Gothic" w:hAnsi="Century Gothic" w:eastAsia="Century Gothic" w:cs="Century Gothic"/>
                <w:noProof/>
                <w:sz w:val="20"/>
                <w:szCs w:val="20"/>
                <w:lang w:val="en-US"/>
              </w:rPr>
            </w:pPr>
            <w:r w:rsidRPr="51A5BE54" w:rsidR="56315BF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/>
              </w:rPr>
              <w:t>Customers should be able to make/view/cancel reservations. (Email customer details of reservation status).</w:t>
            </w:r>
            <w:r w:rsidRPr="51A5BE54" w:rsidR="7896C34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/>
              </w:rPr>
              <w:t xml:space="preserve"> CRUD for Reservations.</w:t>
            </w:r>
          </w:p>
        </w:tc>
      </w:tr>
      <w:tr w:rsidRPr="005A0145" w:rsidR="00C21FB0" w:rsidTr="51A5BE54" w14:paraId="48251906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7A130ECB" w14:textId="26222E6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51A5BE54" w:rsidRDefault="00C21FB0" w14:paraId="482B81F3" w14:textId="7C44922B">
            <w:pPr>
              <w:pStyle w:val="Normal"/>
              <w:rPr>
                <w:rFonts w:ascii="Century Gothic" w:hAnsi="Century Gothic" w:eastAsia="Century Gothic" w:cs="Century Gothic"/>
                <w:noProof/>
                <w:sz w:val="20"/>
                <w:szCs w:val="20"/>
                <w:lang w:val="en-US"/>
              </w:rPr>
            </w:pPr>
            <w:r w:rsidRPr="51A5BE54" w:rsidR="5A0798A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Receptionists should be able to add extra.</w:t>
            </w:r>
          </w:p>
        </w:tc>
      </w:tr>
      <w:tr w:rsidRPr="005A0145" w:rsidR="00C21FB0" w:rsidTr="51A5BE54" w14:paraId="104E7B4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523DDB89" w14:textId="452B5F4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4F9D1D0B" w:rsidRDefault="5A2B886F" w14:paraId="2A1C073D" w14:textId="08165B34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F9D1D0B">
              <w:rPr>
                <w:rFonts w:cs="Arial"/>
                <w:noProof/>
                <w:color w:val="000000" w:themeColor="text1"/>
                <w:sz w:val="20"/>
                <w:szCs w:val="20"/>
              </w:rPr>
              <w:t>Work on CRUD for rooms.</w:t>
            </w:r>
          </w:p>
        </w:tc>
      </w:tr>
      <w:tr w:rsidRPr="005A0145" w:rsidR="00C21FB0" w:rsidTr="51A5BE54" w14:paraId="1230937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2DDC8E57" w14:textId="6D46263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51A5BE54" w:rsidRDefault="00C21FB0" w14:paraId="014D6BE3" w14:textId="3E65A9D7">
            <w:pPr>
              <w:pStyle w:val="Normal"/>
              <w:rPr>
                <w:rFonts w:ascii="Century Gothic" w:hAnsi="Century Gothic" w:eastAsia="Century Gothic" w:cs="Century Gothic"/>
                <w:noProof/>
                <w:sz w:val="20"/>
                <w:szCs w:val="20"/>
                <w:lang w:val="en-US"/>
              </w:rPr>
            </w:pPr>
            <w:r w:rsidRPr="51A5BE54" w:rsidR="5C97F25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Receptionists should be able to check customers in and out.</w:t>
            </w:r>
          </w:p>
        </w:tc>
      </w:tr>
    </w:tbl>
    <w:p w:rsidR="00197B97" w:rsidP="00197B97" w:rsidRDefault="00197B97" w14:paraId="6C97332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:rsidRPr="001C61A0" w:rsidR="00197B97" w:rsidP="00197B97" w:rsidRDefault="00197B97" w14:paraId="7F9301A0" w14:textId="7777777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97B97" w:rsidTr="003C748A" w14:paraId="63B09B93" w14:textId="77777777">
        <w:trPr>
          <w:trHeight w:val="1067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Pr="005A0145" w:rsidR="00197B97" w:rsidP="00615789" w:rsidRDefault="00197B97" w14:paraId="45B2493E" w14:textId="777777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Pr="001D0BF0" w:rsidR="005A0145" w:rsidP="0006750F" w:rsidRDefault="005A0145" w14:paraId="094D3E42" w14:textId="77777777">
      <w:pPr>
        <w:rPr>
          <w:rFonts w:cs="Arial"/>
          <w:sz w:val="36"/>
        </w:rPr>
      </w:pPr>
    </w:p>
    <w:sectPr w:rsidRPr="001D0BF0" w:rsidR="005A0145" w:rsidSect="0006750F">
      <w:footerReference w:type="even" r:id="rId11"/>
      <w:footerReference w:type="default" r:id="rId12"/>
      <w:pgSz w:w="12240" w:h="15840" w:orient="portrait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DE3" w:rsidP="00D4300C" w:rsidRDefault="00DC1DE3" w14:paraId="5CDAAC9B" w14:textId="77777777">
      <w:r>
        <w:separator/>
      </w:r>
    </w:p>
  </w:endnote>
  <w:endnote w:type="continuationSeparator" w:id="0">
    <w:p w:rsidR="00DC1DE3" w:rsidP="00D4300C" w:rsidRDefault="00DC1DE3" w14:paraId="021D0D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5B0B4C" w:rsidRDefault="002218D2" w14:paraId="4E2C0FDA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218D2" w:rsidP="00BA1CA5" w:rsidRDefault="002218D2" w14:paraId="0B68F27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BA1CA5" w:rsidRDefault="002218D2" w14:paraId="25BA5508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DE3" w:rsidP="00D4300C" w:rsidRDefault="00DC1DE3" w14:paraId="33187A35" w14:textId="77777777">
      <w:r>
        <w:separator/>
      </w:r>
    </w:p>
  </w:footnote>
  <w:footnote w:type="continuationSeparator" w:id="0">
    <w:p w:rsidR="00DC1DE3" w:rsidP="00D4300C" w:rsidRDefault="00DC1DE3" w14:paraId="3B5AF2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lang="en-US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A20"/>
    <w:rsid w:val="00056E4C"/>
    <w:rsid w:val="00062BFE"/>
    <w:rsid w:val="00063B41"/>
    <w:rsid w:val="0006750F"/>
    <w:rsid w:val="00092158"/>
    <w:rsid w:val="00093250"/>
    <w:rsid w:val="000B3AA5"/>
    <w:rsid w:val="000C007C"/>
    <w:rsid w:val="000C0370"/>
    <w:rsid w:val="000C0ABB"/>
    <w:rsid w:val="000C574D"/>
    <w:rsid w:val="000D0112"/>
    <w:rsid w:val="000D5F7F"/>
    <w:rsid w:val="000E139B"/>
    <w:rsid w:val="000E7AF5"/>
    <w:rsid w:val="000F6F8D"/>
    <w:rsid w:val="00111074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B751C"/>
    <w:rsid w:val="001C1F2F"/>
    <w:rsid w:val="001C28B8"/>
    <w:rsid w:val="001C39AD"/>
    <w:rsid w:val="001C61A0"/>
    <w:rsid w:val="001C7751"/>
    <w:rsid w:val="001D0BF0"/>
    <w:rsid w:val="001D1964"/>
    <w:rsid w:val="001D3578"/>
    <w:rsid w:val="001D5488"/>
    <w:rsid w:val="001E63C8"/>
    <w:rsid w:val="001F72BE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04BBC"/>
    <w:rsid w:val="00341A03"/>
    <w:rsid w:val="0034269B"/>
    <w:rsid w:val="00343CF7"/>
    <w:rsid w:val="00357D53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2E03"/>
    <w:rsid w:val="00607A0A"/>
    <w:rsid w:val="00614981"/>
    <w:rsid w:val="0061796B"/>
    <w:rsid w:val="00621956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0CFA"/>
    <w:rsid w:val="006D359B"/>
    <w:rsid w:val="006D36F2"/>
    <w:rsid w:val="006D37D8"/>
    <w:rsid w:val="006D6888"/>
    <w:rsid w:val="006E2D2B"/>
    <w:rsid w:val="00702B86"/>
    <w:rsid w:val="00704B7C"/>
    <w:rsid w:val="007111E4"/>
    <w:rsid w:val="00714325"/>
    <w:rsid w:val="0075144A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2C2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B430F"/>
    <w:rsid w:val="008C027C"/>
    <w:rsid w:val="008C59BA"/>
    <w:rsid w:val="008D0E20"/>
    <w:rsid w:val="008D5BD1"/>
    <w:rsid w:val="008E525C"/>
    <w:rsid w:val="008E6621"/>
    <w:rsid w:val="008F03C6"/>
    <w:rsid w:val="008F0F82"/>
    <w:rsid w:val="009060B2"/>
    <w:rsid w:val="009152A8"/>
    <w:rsid w:val="009212F2"/>
    <w:rsid w:val="00937A68"/>
    <w:rsid w:val="009419B0"/>
    <w:rsid w:val="00942BD8"/>
    <w:rsid w:val="00950EA0"/>
    <w:rsid w:val="00951F56"/>
    <w:rsid w:val="00955C66"/>
    <w:rsid w:val="00976532"/>
    <w:rsid w:val="00982B8C"/>
    <w:rsid w:val="009920A2"/>
    <w:rsid w:val="009A25CD"/>
    <w:rsid w:val="009A73C4"/>
    <w:rsid w:val="009B0AC8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06AD7"/>
    <w:rsid w:val="00A12C16"/>
    <w:rsid w:val="00A2037C"/>
    <w:rsid w:val="00A27BFC"/>
    <w:rsid w:val="00A4465A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0324"/>
    <w:rsid w:val="00AB1F2A"/>
    <w:rsid w:val="00AC13B3"/>
    <w:rsid w:val="00AE1A89"/>
    <w:rsid w:val="00AE4095"/>
    <w:rsid w:val="00B039DB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57F55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56116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C6705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A5AB2"/>
    <w:rsid w:val="00FB4C7E"/>
    <w:rsid w:val="00FC3313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  <w:rsid w:val="0129C7A3"/>
    <w:rsid w:val="02018E7E"/>
    <w:rsid w:val="0414DCE7"/>
    <w:rsid w:val="050A26CD"/>
    <w:rsid w:val="073A5422"/>
    <w:rsid w:val="08C0D876"/>
    <w:rsid w:val="0A70271C"/>
    <w:rsid w:val="0C0BF77D"/>
    <w:rsid w:val="0F6DC8A2"/>
    <w:rsid w:val="12FFFBE0"/>
    <w:rsid w:val="149BCC41"/>
    <w:rsid w:val="15E3DE96"/>
    <w:rsid w:val="17F5889A"/>
    <w:rsid w:val="1831FB8E"/>
    <w:rsid w:val="1A53347A"/>
    <w:rsid w:val="1F3B9C79"/>
    <w:rsid w:val="2028AABB"/>
    <w:rsid w:val="20F68889"/>
    <w:rsid w:val="215ED549"/>
    <w:rsid w:val="22994A51"/>
    <w:rsid w:val="25A77B4C"/>
    <w:rsid w:val="26C47779"/>
    <w:rsid w:val="27760523"/>
    <w:rsid w:val="2BAFC316"/>
    <w:rsid w:val="2F3897E6"/>
    <w:rsid w:val="3006E53B"/>
    <w:rsid w:val="33DC1758"/>
    <w:rsid w:val="344AFD1C"/>
    <w:rsid w:val="347A3995"/>
    <w:rsid w:val="3C95D1B0"/>
    <w:rsid w:val="3FC0A1A4"/>
    <w:rsid w:val="414779AD"/>
    <w:rsid w:val="418E5011"/>
    <w:rsid w:val="42DA66A3"/>
    <w:rsid w:val="44A9659D"/>
    <w:rsid w:val="482F3E27"/>
    <w:rsid w:val="48CB4D6C"/>
    <w:rsid w:val="4A89B3A2"/>
    <w:rsid w:val="4AE9953A"/>
    <w:rsid w:val="4D480AE0"/>
    <w:rsid w:val="4D9B87B3"/>
    <w:rsid w:val="4F9D1D0B"/>
    <w:rsid w:val="51A5BE54"/>
    <w:rsid w:val="51CF61D7"/>
    <w:rsid w:val="52A23B1E"/>
    <w:rsid w:val="54EB10B7"/>
    <w:rsid w:val="56315BFA"/>
    <w:rsid w:val="56D5C4C9"/>
    <w:rsid w:val="571099FE"/>
    <w:rsid w:val="59022A10"/>
    <w:rsid w:val="59513AEE"/>
    <w:rsid w:val="5A0798A7"/>
    <w:rsid w:val="5A2B886F"/>
    <w:rsid w:val="5BDA57B6"/>
    <w:rsid w:val="5C5B5BEF"/>
    <w:rsid w:val="5C97F25E"/>
    <w:rsid w:val="5E9A4F6D"/>
    <w:rsid w:val="621C8B45"/>
    <w:rsid w:val="62B2D6D7"/>
    <w:rsid w:val="65BFF0D4"/>
    <w:rsid w:val="6AD9DF00"/>
    <w:rsid w:val="6EBECA76"/>
    <w:rsid w:val="7485EA82"/>
    <w:rsid w:val="7647C7F9"/>
    <w:rsid w:val="7896C348"/>
    <w:rsid w:val="7A12D6BB"/>
    <w:rsid w:val="7A9C94A4"/>
    <w:rsid w:val="7C50A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tyle1" w:customStyle="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styleId="SECTION-HEADING" w:customStyle="1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styleId="SECTION-HEAD" w:customStyle="1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5A0145"/>
    <w:rPr>
      <w:rFonts w:ascii="Century Gothic" w:hAnsi="Century Gothic" w:eastAsia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Weekly-Project-Status-Report-10673_WORD</ap:Template>
  <ap:Application>Microsoft Word for the web</ap:Application>
  <ap:DocSecurity>0</ap:DocSecurity>
  <ap:ScaleCrop>false</ap:ScaleCrop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LYIT</dc:creator>
  <lastModifiedBy>Oksana Aleksandrovica - STUDENT</lastModifiedBy>
  <revision>59</revision>
  <lastPrinted>2018-12-11T20:33:00.0000000Z</lastPrinted>
  <dcterms:created xsi:type="dcterms:W3CDTF">2023-01-27T09:42:00.0000000Z</dcterms:created>
  <dcterms:modified xsi:type="dcterms:W3CDTF">2023-03-02T15:43:54.1634987Z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